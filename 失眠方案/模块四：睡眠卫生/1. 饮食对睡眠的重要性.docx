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921F" w14:textId="1FD88ACF" w:rsidR="00382908" w:rsidRPr="00BC1DC5" w:rsidRDefault="00FA13F1" w:rsidP="002D26B3">
      <w:pPr>
        <w:pStyle w:val="1"/>
        <w:spacing w:before="0" w:after="0" w:line="408" w:lineRule="auto"/>
        <w:jc w:val="center"/>
        <w:rPr>
          <w:rFonts w:ascii="宋体" w:eastAsia="宋体" w:hAnsi="宋体"/>
          <w:color w:val="000000" w:themeColor="text1"/>
        </w:rPr>
      </w:pPr>
      <w:r w:rsidRPr="00FA13F1">
        <w:rPr>
          <w:rFonts w:ascii="宋体" w:eastAsia="宋体" w:hAnsi="宋体" w:hint="eastAsia"/>
          <w:color w:val="000000" w:themeColor="text1"/>
        </w:rPr>
        <w:t>饮食对睡眠的重要性</w:t>
      </w:r>
    </w:p>
    <w:p w14:paraId="3EA44EBC" w14:textId="77777777" w:rsidR="000B21B3" w:rsidRPr="000B21B3" w:rsidRDefault="000B21B3" w:rsidP="000B21B3">
      <w:pPr>
        <w:pStyle w:val="paragraph"/>
        <w:spacing w:before="0" w:beforeAutospacing="0" w:after="400" w:afterAutospacing="0" w:line="360" w:lineRule="auto"/>
        <w:rPr>
          <w:rFonts w:ascii="宋体" w:eastAsia="宋体" w:hAnsi="宋体"/>
          <w:b/>
          <w:bCs/>
          <w:color w:val="000000" w:themeColor="text1"/>
        </w:rPr>
      </w:pPr>
      <w:r w:rsidRPr="000B21B3">
        <w:rPr>
          <w:rFonts w:ascii="宋体" w:eastAsia="宋体" w:hAnsi="宋体"/>
          <w:b/>
          <w:bCs/>
          <w:color w:val="000000" w:themeColor="text1"/>
        </w:rPr>
        <w:t>规律进餐对睡眠的重要性</w:t>
      </w:r>
    </w:p>
    <w:p w14:paraId="406D540B" w14:textId="77777777" w:rsidR="000B21B3" w:rsidRPr="000B21B3" w:rsidRDefault="000B21B3" w:rsidP="000B21B3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0B21B3">
        <w:rPr>
          <w:rFonts w:ascii="宋体" w:eastAsia="宋体" w:hAnsi="宋体"/>
          <w:color w:val="000000" w:themeColor="text1"/>
        </w:rPr>
        <w:t>良好的睡眠质量不仅仅依赖于一个安静舒适的睡眠环境，还与我们的饮食习惯密切相关。一个重要的原则是避免在睡前过度饥饿或过度饱腹。当我们的胃处于空虚状态时，身体可能因为寻找营养而使我们保持清醒，而过饱则可能导致消化不适，影响睡眠质量。专家建议，在睡前两小时应尽量避免食用过于油腻的食物，因为这可能会引起腹部返流。</w:t>
      </w:r>
    </w:p>
    <w:p w14:paraId="3D3E0A5B" w14:textId="4C81F78A" w:rsidR="000B21B3" w:rsidRPr="000B21B3" w:rsidRDefault="000B21B3" w:rsidP="000B21B3">
      <w:pPr>
        <w:pStyle w:val="paragraph"/>
        <w:spacing w:before="0" w:beforeAutospacing="0" w:after="400" w:afterAutospacing="0" w:line="360" w:lineRule="auto"/>
        <w:rPr>
          <w:rFonts w:ascii="宋体" w:eastAsia="宋体" w:hAnsi="宋体"/>
          <w:b/>
          <w:bCs/>
          <w:color w:val="000000" w:themeColor="text1"/>
        </w:rPr>
      </w:pPr>
      <w:r w:rsidRPr="000B21B3">
        <w:rPr>
          <w:rFonts w:ascii="宋体" w:eastAsia="宋体" w:hAnsi="宋体"/>
          <w:b/>
          <w:bCs/>
          <w:color w:val="000000" w:themeColor="text1"/>
        </w:rPr>
        <w:t>夜间限制</w:t>
      </w:r>
      <w:r>
        <w:rPr>
          <w:rFonts w:ascii="宋体" w:eastAsia="宋体" w:hAnsi="宋体" w:hint="eastAsia"/>
          <w:b/>
          <w:bCs/>
          <w:color w:val="000000" w:themeColor="text1"/>
        </w:rPr>
        <w:t>水分</w:t>
      </w:r>
      <w:r w:rsidRPr="000B21B3">
        <w:rPr>
          <w:rFonts w:ascii="宋体" w:eastAsia="宋体" w:hAnsi="宋体" w:hint="eastAsia"/>
          <w:b/>
          <w:bCs/>
          <w:color w:val="000000" w:themeColor="text1"/>
        </w:rPr>
        <w:t>摄</w:t>
      </w:r>
      <w:r w:rsidRPr="000B21B3">
        <w:rPr>
          <w:rFonts w:ascii="宋体" w:eastAsia="宋体" w:hAnsi="宋体"/>
          <w:b/>
          <w:bCs/>
          <w:color w:val="000000" w:themeColor="text1"/>
        </w:rPr>
        <w:t>入</w:t>
      </w:r>
    </w:p>
    <w:p w14:paraId="10200F2A" w14:textId="77777777" w:rsidR="000B21B3" w:rsidRPr="000B21B3" w:rsidRDefault="000B21B3" w:rsidP="000B21B3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0B21B3">
        <w:rPr>
          <w:rFonts w:ascii="宋体" w:eastAsia="宋体" w:hAnsi="宋体"/>
          <w:color w:val="000000" w:themeColor="text1"/>
        </w:rPr>
        <w:t>为了避免夜间频繁起床上厕所，就寝前减少饮水量至关重要。夜间尿频不仅会中断睡眠，还可能影响第二天的精神状态。然而，这并不意味着在白天应该减少水的摄入，适当的水分摄入对于维持身体健康是必要的。</w:t>
      </w:r>
    </w:p>
    <w:p w14:paraId="38F28A63" w14:textId="77777777" w:rsidR="000B21B3" w:rsidRPr="000B21B3" w:rsidRDefault="000B21B3" w:rsidP="000B21B3">
      <w:pPr>
        <w:pStyle w:val="paragraph"/>
        <w:spacing w:before="0" w:beforeAutospacing="0" w:after="400" w:afterAutospacing="0" w:line="360" w:lineRule="auto"/>
        <w:rPr>
          <w:rFonts w:ascii="宋体" w:eastAsia="宋体" w:hAnsi="宋体"/>
          <w:b/>
          <w:bCs/>
          <w:color w:val="000000" w:themeColor="text1"/>
        </w:rPr>
      </w:pPr>
      <w:r w:rsidRPr="000B21B3">
        <w:rPr>
          <w:rFonts w:ascii="宋体" w:eastAsia="宋体" w:hAnsi="宋体"/>
          <w:b/>
          <w:bCs/>
          <w:color w:val="000000" w:themeColor="text1"/>
        </w:rPr>
        <w:t>停止咖啡因摄入</w:t>
      </w:r>
    </w:p>
    <w:p w14:paraId="4BB3C06C" w14:textId="77777777" w:rsidR="000B21B3" w:rsidRPr="000B21B3" w:rsidRDefault="000B21B3" w:rsidP="000B21B3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0B21B3">
        <w:rPr>
          <w:rFonts w:ascii="宋体" w:eastAsia="宋体" w:hAnsi="宋体"/>
          <w:color w:val="000000" w:themeColor="text1"/>
        </w:rPr>
        <w:t>咖啡因是一种常见的兴奋剂，它不仅存在于咖啡中，也存在于茶、可乐和巧克力等食品中。咖啡因可以延长入睡时间，减少深度睡眠，并可能导致整体睡眠质量下降。因此，尤其是在下午和晚上，应该尽量避免摄入含咖啡因的食物和饮料。</w:t>
      </w:r>
    </w:p>
    <w:p w14:paraId="49E9BB83" w14:textId="77777777" w:rsidR="000B21B3" w:rsidRPr="000B21B3" w:rsidRDefault="000B21B3" w:rsidP="000B21B3">
      <w:pPr>
        <w:pStyle w:val="paragraph"/>
        <w:spacing w:before="0" w:beforeAutospacing="0" w:after="400" w:afterAutospacing="0" w:line="360" w:lineRule="auto"/>
        <w:rPr>
          <w:rFonts w:ascii="宋体" w:eastAsia="宋体" w:hAnsi="宋体"/>
          <w:b/>
          <w:bCs/>
          <w:color w:val="000000" w:themeColor="text1"/>
        </w:rPr>
      </w:pPr>
      <w:r w:rsidRPr="000B21B3">
        <w:rPr>
          <w:rFonts w:ascii="宋体" w:eastAsia="宋体" w:hAnsi="宋体"/>
          <w:b/>
          <w:bCs/>
          <w:color w:val="000000" w:themeColor="text1"/>
        </w:rPr>
        <w:t>避免饮酒</w:t>
      </w:r>
    </w:p>
    <w:p w14:paraId="26CB66FC" w14:textId="77777777" w:rsidR="000B21B3" w:rsidRPr="000B21B3" w:rsidRDefault="000B21B3" w:rsidP="000B21B3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0B21B3">
        <w:rPr>
          <w:rFonts w:ascii="宋体" w:eastAsia="宋体" w:hAnsi="宋体"/>
          <w:color w:val="000000" w:themeColor="text1"/>
        </w:rPr>
        <w:t>尽管饮酒可能在短期内帮助一些人更快入睡，但它实际上会削减深度睡眠阶段，导致睡眠质量下降。饮酒还可能导致或加重打鼾和睡眠呼吸暂停，尤其是在过量饮酒的情况下。因此，为了保证良好的睡眠，晚上最好避免饮酒。</w:t>
      </w:r>
    </w:p>
    <w:p w14:paraId="643A9594" w14:textId="77777777" w:rsidR="000B21B3" w:rsidRPr="000B21B3" w:rsidRDefault="000B21B3" w:rsidP="000B21B3">
      <w:pPr>
        <w:pStyle w:val="paragraph"/>
        <w:spacing w:before="0" w:beforeAutospacing="0" w:after="400" w:afterAutospacing="0" w:line="360" w:lineRule="auto"/>
        <w:rPr>
          <w:rFonts w:ascii="宋体" w:eastAsia="宋体" w:hAnsi="宋体"/>
          <w:b/>
          <w:bCs/>
          <w:color w:val="000000" w:themeColor="text1"/>
        </w:rPr>
      </w:pPr>
      <w:r w:rsidRPr="000B21B3">
        <w:rPr>
          <w:rFonts w:ascii="宋体" w:eastAsia="宋体" w:hAnsi="宋体"/>
          <w:b/>
          <w:bCs/>
          <w:color w:val="000000" w:themeColor="text1"/>
        </w:rPr>
        <w:t>限制吸烟</w:t>
      </w:r>
    </w:p>
    <w:p w14:paraId="36894C45" w14:textId="77777777" w:rsidR="000B21B3" w:rsidRPr="000B21B3" w:rsidRDefault="000B21B3" w:rsidP="000B21B3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0B21B3">
        <w:rPr>
          <w:rFonts w:ascii="宋体" w:eastAsia="宋体" w:hAnsi="宋体"/>
          <w:color w:val="000000" w:themeColor="text1"/>
        </w:rPr>
        <w:lastRenderedPageBreak/>
        <w:t>尼古丁是一种兴奋剂，它会导致入睡困难、睡眠质量下降和睡眠周期的干扰。吸烟者通常会比非吸烟者更早醒来，并且睡眠不深。因此，如果有睡眠障碍，应该考虑减少或戒烟，特别是在晚上和睡前。</w:t>
      </w:r>
    </w:p>
    <w:p w14:paraId="50C5E4C8" w14:textId="77777777" w:rsidR="000B21B3" w:rsidRPr="000B21B3" w:rsidRDefault="000B21B3" w:rsidP="006B3A12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</w:p>
    <w:p w14:paraId="6FD60736" w14:textId="282AAD5F" w:rsidR="00497F31" w:rsidRPr="000B21B3" w:rsidRDefault="00497F31" w:rsidP="002673B1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</w:p>
    <w:sectPr w:rsidR="00497F31" w:rsidRPr="000B21B3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526381">
    <w:abstractNumId w:val="1"/>
  </w:num>
  <w:num w:numId="2" w16cid:durableId="16067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87438"/>
    <w:rsid w:val="000917C7"/>
    <w:rsid w:val="000B21B3"/>
    <w:rsid w:val="00164D1A"/>
    <w:rsid w:val="001B4A85"/>
    <w:rsid w:val="002673B1"/>
    <w:rsid w:val="002D26B3"/>
    <w:rsid w:val="00350A9E"/>
    <w:rsid w:val="00382908"/>
    <w:rsid w:val="00475070"/>
    <w:rsid w:val="00497B91"/>
    <w:rsid w:val="00497F31"/>
    <w:rsid w:val="004A13B5"/>
    <w:rsid w:val="004B2135"/>
    <w:rsid w:val="004B7A9C"/>
    <w:rsid w:val="0056523A"/>
    <w:rsid w:val="00573479"/>
    <w:rsid w:val="00657B23"/>
    <w:rsid w:val="006709F8"/>
    <w:rsid w:val="006766AB"/>
    <w:rsid w:val="00680AC3"/>
    <w:rsid w:val="006858BE"/>
    <w:rsid w:val="006B3A12"/>
    <w:rsid w:val="007452DF"/>
    <w:rsid w:val="007C5EB1"/>
    <w:rsid w:val="008A28C5"/>
    <w:rsid w:val="008B55FD"/>
    <w:rsid w:val="008E2D56"/>
    <w:rsid w:val="00AE7522"/>
    <w:rsid w:val="00AF0FE9"/>
    <w:rsid w:val="00AF5932"/>
    <w:rsid w:val="00B57D7B"/>
    <w:rsid w:val="00BB73C2"/>
    <w:rsid w:val="00BC1DC5"/>
    <w:rsid w:val="00C7223B"/>
    <w:rsid w:val="00E023A0"/>
    <w:rsid w:val="00F231CD"/>
    <w:rsid w:val="00F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17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18</cp:revision>
  <dcterms:created xsi:type="dcterms:W3CDTF">2024-06-07T07:24:00Z</dcterms:created>
  <dcterms:modified xsi:type="dcterms:W3CDTF">2024-06-11T07:00:00Z</dcterms:modified>
</cp:coreProperties>
</file>