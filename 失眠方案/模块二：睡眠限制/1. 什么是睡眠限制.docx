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71380DD2" w:rsidR="00382908" w:rsidRPr="00BC1DC5" w:rsidRDefault="001F5A1F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什么是</w:t>
      </w:r>
      <w:r w:rsidR="001B68ED">
        <w:rPr>
          <w:rFonts w:ascii="宋体" w:eastAsia="宋体" w:hAnsi="宋体" w:hint="eastAsia"/>
          <w:color w:val="000000" w:themeColor="text1"/>
        </w:rPr>
        <w:t>睡眠限制</w:t>
      </w:r>
    </w:p>
    <w:p w14:paraId="6202BC98" w14:textId="77777777" w:rsidR="001B68ED" w:rsidRPr="001B68ED" w:rsidRDefault="001B68ED" w:rsidP="001B68ED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t>很多失眠者晚上即使困意全无，也会提前上床，希望这样能够早点入睡。然而，这种做法往往适得其反，反而降低了睡眠效率，让人在床上辗转反侧。那么，有没有一种简单而实用的方法可以提高睡眠效率呢？「睡眠限制」就是一种值得尝试的夜间救星。</w:t>
      </w:r>
    </w:p>
    <w:p w14:paraId="011F845D" w14:textId="77777777" w:rsidR="001B68ED" w:rsidRPr="001B68ED" w:rsidRDefault="001B68ED" w:rsidP="001B68ED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t>睡眠限制的核心并不是限制你的有效睡眠时间，而通过限制那些非睡眠的卧床时间，从而使你在床上的更接近你实际需要的睡眠时间。想象一下，如果你每晚在床上躺着的时间恰好是你实际需要的睡眠时间，你会更容易入睡，而不是在床上翻来覆去。</w:t>
      </w:r>
    </w:p>
    <w:p w14:paraId="312588BA" w14:textId="77777777" w:rsidR="001B68ED" w:rsidRPr="001B68ED" w:rsidRDefault="001B68ED" w:rsidP="001B68ED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t>下面我们来了解一下实施睡眠限制的具体步骤：</w:t>
      </w:r>
    </w:p>
    <w:p w14:paraId="3B7591D1" w14:textId="77777777" w:rsidR="00A07190" w:rsidRDefault="001B68ED" w:rsidP="00A07190">
      <w:pPr>
        <w:pStyle w:val="paragraph"/>
        <w:numPr>
          <w:ilvl w:val="0"/>
          <w:numId w:val="3"/>
        </w:numPr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t>首先，你需要记录一周的睡眠日记，并计算平均每晚的实际睡眠时间。</w:t>
      </w:r>
    </w:p>
    <w:p w14:paraId="6A69D86F" w14:textId="77777777" w:rsidR="00A07190" w:rsidRDefault="001B68ED" w:rsidP="00A07190">
      <w:pPr>
        <w:pStyle w:val="paragraph"/>
        <w:numPr>
          <w:ilvl w:val="0"/>
          <w:numId w:val="3"/>
        </w:numPr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t>接下来，设定一个固定的起床时间。比如，你每天需要早晨七点准时起床上班，那么你的起床时间就可以设定在早晨七点。</w:t>
      </w:r>
    </w:p>
    <w:p w14:paraId="45A59431" w14:textId="4F542705" w:rsidR="001B68ED" w:rsidRPr="00A07190" w:rsidRDefault="001B68ED" w:rsidP="00A07190">
      <w:pPr>
        <w:pStyle w:val="paragraph"/>
        <w:numPr>
          <w:ilvl w:val="0"/>
          <w:numId w:val="3"/>
        </w:numPr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  <w:lang w:val="en-AU"/>
        </w:rPr>
      </w:pPr>
      <w:r w:rsidRPr="00A07190">
        <w:rPr>
          <w:rFonts w:ascii="宋体" w:eastAsia="宋体" w:hAnsi="宋体"/>
          <w:color w:val="000000" w:themeColor="text1"/>
          <w:lang w:val="en-AU"/>
        </w:rPr>
        <w:t>一旦设定了起床时间，你就可以根据自己实际需要的睡眠时间来计算每天的上床时间。例如，如果根据睡眠日记，你需要每晚六个小时的睡眠，那么你的上床时间就应该设定在凌晨一点。</w:t>
      </w:r>
    </w:p>
    <w:p w14:paraId="7C32FCB8" w14:textId="311D420B" w:rsidR="001B68ED" w:rsidRPr="001B68ED" w:rsidRDefault="001B68ED" w:rsidP="001B68ED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t>在刚开始实行睡眠限制时，你可能会觉得在床上的睡眠时间太短了。但是，随着睡眠效率的逐渐提升，我们可以渐渐将入睡的时间向前推移，从而增加睡眠的时间。比如，如果你的睡眠效率连续几天超过90%，</w:t>
      </w:r>
      <w:r w:rsidR="00A07190">
        <w:rPr>
          <w:rFonts w:ascii="宋体" w:eastAsia="宋体" w:hAnsi="宋体" w:hint="eastAsia"/>
          <w:color w:val="000000" w:themeColor="text1"/>
          <w:lang w:val="en-AU"/>
        </w:rPr>
        <w:t>这</w:t>
      </w:r>
      <w:r w:rsidRPr="001B68ED">
        <w:rPr>
          <w:rFonts w:ascii="宋体" w:eastAsia="宋体" w:hAnsi="宋体" w:hint="eastAsia"/>
          <w:color w:val="000000" w:themeColor="text1"/>
          <w:lang w:val="en-AU"/>
        </w:rPr>
        <w:t>表</w:t>
      </w:r>
      <w:r w:rsidRPr="001B68ED">
        <w:rPr>
          <w:rFonts w:ascii="宋体" w:eastAsia="宋体" w:hAnsi="宋体"/>
          <w:color w:val="000000" w:themeColor="text1"/>
          <w:lang w:val="en-AU"/>
        </w:rPr>
        <w:t>示睡眠质量非常不错。我们就可以将入睡的时间向前调整15分钟。随着睡眠效率越来越好，你的作息将会变得越来越正常。</w:t>
      </w:r>
    </w:p>
    <w:p w14:paraId="4B160A11" w14:textId="77777777" w:rsidR="001B68ED" w:rsidRPr="001B68ED" w:rsidRDefault="001B68ED" w:rsidP="001B68ED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t>在执行睡眠限制过程中，你需要尽量每天都在同一时间上床睡觉和起床，包括周末和休息日。这样，身体才能够更好地适应固定的睡眠模式。同时，减少或避免白天打盹，以确保晚上有足够的睡眠需求。白天打盹可能导致晚上难以入睡，打破睡眠的连贯性。</w:t>
      </w:r>
    </w:p>
    <w:p w14:paraId="6811D7C7" w14:textId="773CF4D7" w:rsidR="001B68ED" w:rsidRPr="001B68ED" w:rsidRDefault="001B68ED" w:rsidP="001B68ED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1B68ED">
        <w:rPr>
          <w:rFonts w:ascii="宋体" w:eastAsia="宋体" w:hAnsi="宋体"/>
          <w:color w:val="000000" w:themeColor="text1"/>
          <w:lang w:val="en-AU"/>
        </w:rPr>
        <w:lastRenderedPageBreak/>
        <w:t>对于很多失眠者而言，睡眠限制是一种简单而有效的改善方法。它能够帮助你提高睡眠的深度和连续性，缩短入睡时间，减少夜间觉醒。在逐渐适应新的睡眠模式时，初始阶段你可能会有些疲劳感，但随着时间的推移，你会惊喜地发现睡眠质量得到了显著提升。</w:t>
      </w:r>
    </w:p>
    <w:p w14:paraId="6FD60736" w14:textId="7CF0CDA4" w:rsidR="00497F31" w:rsidRPr="001B68ED" w:rsidRDefault="00497F31" w:rsidP="002D2B4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1B68ED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12316D"/>
    <w:multiLevelType w:val="hybridMultilevel"/>
    <w:tmpl w:val="B644F19E"/>
    <w:lvl w:ilvl="0" w:tplc="3918C6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689526381">
    <w:abstractNumId w:val="1"/>
  </w:num>
  <w:num w:numId="2" w16cid:durableId="1606763725">
    <w:abstractNumId w:val="0"/>
  </w:num>
  <w:num w:numId="3" w16cid:durableId="161228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70D80"/>
    <w:rsid w:val="00087438"/>
    <w:rsid w:val="000917C7"/>
    <w:rsid w:val="000D088D"/>
    <w:rsid w:val="00113C68"/>
    <w:rsid w:val="0017715E"/>
    <w:rsid w:val="001B4A85"/>
    <w:rsid w:val="001B68ED"/>
    <w:rsid w:val="001F5A1F"/>
    <w:rsid w:val="002673B1"/>
    <w:rsid w:val="002D26B3"/>
    <w:rsid w:val="002D2B4E"/>
    <w:rsid w:val="0033083D"/>
    <w:rsid w:val="00350C08"/>
    <w:rsid w:val="00382908"/>
    <w:rsid w:val="003F20CE"/>
    <w:rsid w:val="003F745F"/>
    <w:rsid w:val="00423504"/>
    <w:rsid w:val="00475070"/>
    <w:rsid w:val="00497B91"/>
    <w:rsid w:val="00497F31"/>
    <w:rsid w:val="004B2135"/>
    <w:rsid w:val="004B7A9C"/>
    <w:rsid w:val="005066BC"/>
    <w:rsid w:val="0056523A"/>
    <w:rsid w:val="00573479"/>
    <w:rsid w:val="0060267C"/>
    <w:rsid w:val="00657B23"/>
    <w:rsid w:val="00660DEC"/>
    <w:rsid w:val="006709F8"/>
    <w:rsid w:val="00680AC3"/>
    <w:rsid w:val="006858BE"/>
    <w:rsid w:val="00691B38"/>
    <w:rsid w:val="007452DF"/>
    <w:rsid w:val="00757F39"/>
    <w:rsid w:val="007C5EB1"/>
    <w:rsid w:val="0080457E"/>
    <w:rsid w:val="00856A66"/>
    <w:rsid w:val="008A28C5"/>
    <w:rsid w:val="008B55FD"/>
    <w:rsid w:val="008D3593"/>
    <w:rsid w:val="008E2D56"/>
    <w:rsid w:val="009D4C6B"/>
    <w:rsid w:val="00A07190"/>
    <w:rsid w:val="00AE7522"/>
    <w:rsid w:val="00AF0FE9"/>
    <w:rsid w:val="00AF5932"/>
    <w:rsid w:val="00AF6FCC"/>
    <w:rsid w:val="00B51F20"/>
    <w:rsid w:val="00B57D7B"/>
    <w:rsid w:val="00BB73C2"/>
    <w:rsid w:val="00BC1DC5"/>
    <w:rsid w:val="00C7223B"/>
    <w:rsid w:val="00C93325"/>
    <w:rsid w:val="00CA669C"/>
    <w:rsid w:val="00D047E4"/>
    <w:rsid w:val="00D13688"/>
    <w:rsid w:val="00DC030E"/>
    <w:rsid w:val="00E023A0"/>
    <w:rsid w:val="00F231CD"/>
    <w:rsid w:val="00F35AF9"/>
    <w:rsid w:val="00F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  <w:style w:type="character" w:customStyle="1" w:styleId="image-wrapper">
    <w:name w:val="image-wrapper"/>
    <w:basedOn w:val="a0"/>
    <w:rsid w:val="001F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39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57</cp:revision>
  <dcterms:created xsi:type="dcterms:W3CDTF">2024-06-07T07:24:00Z</dcterms:created>
  <dcterms:modified xsi:type="dcterms:W3CDTF">2024-06-11T02:29:00Z</dcterms:modified>
</cp:coreProperties>
</file>