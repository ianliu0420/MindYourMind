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2DD75E10" w:rsidR="00382908" w:rsidRPr="00CB3EA5" w:rsidRDefault="00C90877" w:rsidP="00CB3EA5">
      <w:pPr>
        <w:pStyle w:val="1"/>
        <w:spacing w:before="0" w:line="408" w:lineRule="auto"/>
        <w:jc w:val="center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 w:hint="eastAsia"/>
          <w:color w:val="000000" w:themeColor="text1"/>
        </w:rPr>
        <w:t>打造舒适的睡眠环境</w:t>
      </w:r>
    </w:p>
    <w:p w14:paraId="120B9D36" w14:textId="1C6D4D45" w:rsidR="004710F9" w:rsidRPr="00CB3EA5" w:rsidRDefault="004710F9" w:rsidP="00CB3EA5">
      <w:pPr>
        <w:pStyle w:val="paragraph"/>
        <w:spacing w:before="0" w:beforeAutospacing="0" w:after="33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打造一个舒适的睡眠环境无疑是改善睡眠质量的关键。本文将从四个方面介绍如何通过创建理想的睡眠环境来战胜失眠：安静的环境、适宜的房间光线、合适的房间温度和</w:t>
      </w:r>
      <w:r w:rsidR="0062010E">
        <w:rPr>
          <w:rFonts w:ascii="宋体" w:eastAsia="宋体" w:hAnsi="宋体" w:hint="eastAsia"/>
          <w:color w:val="000000" w:themeColor="text1"/>
        </w:rPr>
        <w:t>舒服</w:t>
      </w:r>
      <w:r w:rsidRPr="00CB3EA5">
        <w:rPr>
          <w:rFonts w:ascii="宋体" w:eastAsia="宋体" w:hAnsi="宋体"/>
          <w:color w:val="000000" w:themeColor="text1"/>
        </w:rPr>
        <w:t>的床。</w:t>
      </w:r>
    </w:p>
    <w:p w14:paraId="629AEDCB" w14:textId="3505486F" w:rsidR="004710F9" w:rsidRPr="00CB3EA5" w:rsidRDefault="004710F9" w:rsidP="00CB3EA5">
      <w:pPr>
        <w:pStyle w:val="3"/>
        <w:spacing w:after="330"/>
        <w:rPr>
          <w:rFonts w:ascii="宋体" w:eastAsia="宋体" w:hAnsi="宋体" w:hint="eastAsia"/>
          <w:sz w:val="24"/>
          <w:szCs w:val="24"/>
        </w:rPr>
      </w:pPr>
      <w:r w:rsidRPr="00CB3EA5">
        <w:rPr>
          <w:rFonts w:ascii="宋体" w:eastAsia="宋体" w:hAnsi="宋体"/>
          <w:sz w:val="24"/>
          <w:szCs w:val="24"/>
        </w:rPr>
        <w:t xml:space="preserve">1. </w:t>
      </w:r>
      <w:r w:rsidRPr="00CB3EA5">
        <w:rPr>
          <w:rFonts w:ascii="宋体" w:eastAsia="宋体" w:hAnsi="宋体" w:hint="eastAsia"/>
          <w:sz w:val="24"/>
          <w:szCs w:val="24"/>
        </w:rPr>
        <w:t>安静的环境</w:t>
      </w:r>
    </w:p>
    <w:p w14:paraId="6CA16208" w14:textId="32E6E337" w:rsidR="004710F9" w:rsidRPr="00CB3EA5" w:rsidRDefault="004710F9" w:rsidP="00CB3EA5">
      <w:pPr>
        <w:pStyle w:val="paragraph"/>
        <w:spacing w:before="0" w:beforeAutospacing="0" w:after="33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噪声是影响睡眠质量的主要因素之一。即使在睡眠期间，大脑仍能对环境中的声音做出反应，</w:t>
      </w:r>
      <w:r w:rsidRPr="00CB3EA5">
        <w:rPr>
          <w:rFonts w:ascii="宋体" w:eastAsia="宋体" w:hAnsi="宋体" w:hint="eastAsia"/>
          <w:color w:val="000000" w:themeColor="text1"/>
        </w:rPr>
        <w:t>从而</w:t>
      </w:r>
      <w:r w:rsidRPr="00CB3EA5">
        <w:rPr>
          <w:rFonts w:ascii="宋体" w:eastAsia="宋体" w:hAnsi="宋体" w:hint="eastAsia"/>
          <w:color w:val="000000" w:themeColor="text1"/>
        </w:rPr>
        <w:t>导</w:t>
      </w:r>
      <w:r w:rsidRPr="00CB3EA5">
        <w:rPr>
          <w:rFonts w:ascii="宋体" w:eastAsia="宋体" w:hAnsi="宋体"/>
          <w:color w:val="000000" w:themeColor="text1"/>
        </w:rPr>
        <w:t>致睡眠断续和浅睡状态。为了减少噪声干扰，</w:t>
      </w:r>
      <w:r w:rsidRPr="00CB3EA5">
        <w:rPr>
          <w:rFonts w:ascii="宋体" w:eastAsia="宋体" w:hAnsi="宋体" w:hint="eastAsia"/>
          <w:color w:val="000000" w:themeColor="text1"/>
        </w:rPr>
        <w:t>你</w:t>
      </w:r>
      <w:r w:rsidRPr="00CB3EA5">
        <w:rPr>
          <w:rFonts w:ascii="宋体" w:eastAsia="宋体" w:hAnsi="宋体" w:hint="eastAsia"/>
          <w:color w:val="000000" w:themeColor="text1"/>
        </w:rPr>
        <w:t>可</w:t>
      </w:r>
      <w:r w:rsidRPr="00CB3EA5">
        <w:rPr>
          <w:rFonts w:ascii="宋体" w:eastAsia="宋体" w:hAnsi="宋体"/>
          <w:color w:val="000000" w:themeColor="text1"/>
        </w:rPr>
        <w:t>以采取以下措施：</w:t>
      </w:r>
    </w:p>
    <w:p w14:paraId="33FACFE5" w14:textId="2CDB4893" w:rsidR="004710F9" w:rsidRPr="0086596D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86596D">
        <w:rPr>
          <w:rFonts w:ascii="宋体" w:eastAsia="宋体" w:hAnsi="宋体"/>
          <w:color w:val="000000" w:themeColor="text1"/>
        </w:rPr>
        <w:t>室内隔音：增加房间的隔音效果，例如安装厚窗帘、地毯和隔音板，可以大大降低外界噪声的干扰。</w:t>
      </w:r>
    </w:p>
    <w:p w14:paraId="063AAC38" w14:textId="5BDFCE51" w:rsidR="004710F9" w:rsidRPr="0086596D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86596D">
        <w:rPr>
          <w:rFonts w:ascii="宋体" w:eastAsia="宋体" w:hAnsi="宋体"/>
          <w:color w:val="000000" w:themeColor="text1"/>
        </w:rPr>
        <w:t>使用耳塞：耳塞可以有效阻隔外界噪声，特别适合居住在嘈杂环境中的人们。</w:t>
      </w:r>
    </w:p>
    <w:p w14:paraId="13ED959F" w14:textId="77777777" w:rsidR="004710F9" w:rsidRPr="0086596D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86596D">
        <w:rPr>
          <w:rFonts w:ascii="宋体" w:eastAsia="宋体" w:hAnsi="宋体"/>
          <w:color w:val="000000" w:themeColor="text1"/>
        </w:rPr>
        <w:t>白噪声机：白噪声机可以掩盖突发的噪音，使环境中的声音更为均匀，从而促进深度睡眠。</w:t>
      </w:r>
    </w:p>
    <w:p w14:paraId="1BC79423" w14:textId="393DE598" w:rsidR="004710F9" w:rsidRPr="00CB3EA5" w:rsidRDefault="004710F9" w:rsidP="00CB3EA5">
      <w:pPr>
        <w:pStyle w:val="3"/>
        <w:spacing w:after="330"/>
        <w:rPr>
          <w:rFonts w:ascii="宋体" w:eastAsia="宋体" w:hAnsi="宋体"/>
          <w:sz w:val="24"/>
          <w:szCs w:val="24"/>
        </w:rPr>
      </w:pPr>
      <w:r w:rsidRPr="00CB3EA5">
        <w:rPr>
          <w:rFonts w:ascii="宋体" w:eastAsia="宋体" w:hAnsi="宋体"/>
          <w:sz w:val="24"/>
          <w:szCs w:val="24"/>
        </w:rPr>
        <w:t xml:space="preserve">2. </w:t>
      </w:r>
      <w:r w:rsidR="0062010E">
        <w:rPr>
          <w:rFonts w:ascii="宋体" w:eastAsia="宋体" w:hAnsi="宋体" w:hint="eastAsia"/>
          <w:sz w:val="24"/>
          <w:szCs w:val="24"/>
        </w:rPr>
        <w:t>适宜的</w:t>
      </w:r>
      <w:r w:rsidRPr="00CB3EA5">
        <w:rPr>
          <w:rFonts w:ascii="宋体" w:eastAsia="宋体" w:hAnsi="宋体"/>
          <w:sz w:val="24"/>
          <w:szCs w:val="24"/>
        </w:rPr>
        <w:t>房间光线</w:t>
      </w:r>
    </w:p>
    <w:p w14:paraId="528AB391" w14:textId="158F9BEE" w:rsidR="004710F9" w:rsidRPr="00CB3EA5" w:rsidRDefault="004710F9" w:rsidP="00CB3EA5">
      <w:pPr>
        <w:pStyle w:val="paragraph"/>
        <w:spacing w:before="0" w:beforeAutospacing="0" w:after="330" w:afterAutospacing="0" w:line="360" w:lineRule="auto"/>
        <w:ind w:firstLineChars="200" w:firstLine="480"/>
        <w:jc w:val="both"/>
        <w:rPr>
          <w:rFonts w:ascii="宋体" w:eastAsia="宋体" w:hAnsi="宋体" w:hint="eastAsia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光线对我们的生物钟有着重要的影响，特别是自然光和人造光。在睡前和睡眠过程中，适当控制光线可以帮助调节褪黑激素的分泌，从而</w:t>
      </w:r>
      <w:r w:rsidRPr="00CB3EA5">
        <w:rPr>
          <w:rFonts w:ascii="宋体" w:eastAsia="宋体" w:hAnsi="宋体" w:hint="eastAsia"/>
          <w:color w:val="000000" w:themeColor="text1"/>
        </w:rPr>
        <w:t>使人产生困意，</w:t>
      </w:r>
      <w:r w:rsidRPr="00CB3EA5">
        <w:rPr>
          <w:rFonts w:ascii="宋体" w:eastAsia="宋体" w:hAnsi="宋体" w:hint="eastAsia"/>
          <w:color w:val="000000" w:themeColor="text1"/>
        </w:rPr>
        <w:t>促</w:t>
      </w:r>
      <w:r w:rsidRPr="00CB3EA5">
        <w:rPr>
          <w:rFonts w:ascii="宋体" w:eastAsia="宋体" w:hAnsi="宋体"/>
          <w:color w:val="000000" w:themeColor="text1"/>
        </w:rPr>
        <w:t>进更好的睡眠。</w:t>
      </w:r>
      <w:r w:rsidRPr="00CB3EA5">
        <w:rPr>
          <w:rFonts w:ascii="宋体" w:eastAsia="宋体" w:hAnsi="宋体" w:hint="eastAsia"/>
          <w:color w:val="000000" w:themeColor="text1"/>
        </w:rPr>
        <w:t>下面这些方法帮助你更好的调节光线对睡眠的影响。</w:t>
      </w:r>
    </w:p>
    <w:p w14:paraId="2E17AC00" w14:textId="77777777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使用遮光窗帘：遮光窗帘可以有效阻挡外界光线，特别是在清晨时分，避免过早被阳光唤醒。</w:t>
      </w:r>
    </w:p>
    <w:p w14:paraId="3966F9E0" w14:textId="3D7E62A4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 w:hint="eastAsia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温暖的灯光：选择温暖的灯光（如暖白色或黄色灯光）作为卧室的照明，可以营造舒适的睡眠氛围。</w:t>
      </w:r>
    </w:p>
    <w:p w14:paraId="5D2E4C2C" w14:textId="77777777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lastRenderedPageBreak/>
        <w:t>睡前减少蓝光暴露：电子设备如手机、电脑和电视发出的蓝光会抑制褪黑激素的分泌，影响入睡。因此，建议在睡前一小时停止使用这些设备，或使用蓝光过滤器。</w:t>
      </w:r>
    </w:p>
    <w:p w14:paraId="618351C9" w14:textId="5E39B96D" w:rsidR="004710F9" w:rsidRPr="00CB3EA5" w:rsidRDefault="004710F9" w:rsidP="00CB3EA5">
      <w:pPr>
        <w:pStyle w:val="3"/>
        <w:spacing w:after="330"/>
        <w:rPr>
          <w:rFonts w:ascii="宋体" w:eastAsia="宋体" w:hAnsi="宋体"/>
          <w:sz w:val="24"/>
          <w:szCs w:val="24"/>
        </w:rPr>
      </w:pPr>
      <w:r w:rsidRPr="00CB3EA5">
        <w:rPr>
          <w:rFonts w:ascii="宋体" w:eastAsia="宋体" w:hAnsi="宋体"/>
          <w:sz w:val="24"/>
          <w:szCs w:val="24"/>
        </w:rPr>
        <w:t xml:space="preserve">3. </w:t>
      </w:r>
      <w:r w:rsidR="0062010E">
        <w:rPr>
          <w:rFonts w:ascii="宋体" w:eastAsia="宋体" w:hAnsi="宋体" w:hint="eastAsia"/>
          <w:sz w:val="24"/>
          <w:szCs w:val="24"/>
        </w:rPr>
        <w:t>舒适</w:t>
      </w:r>
      <w:r w:rsidRPr="00CB3EA5">
        <w:rPr>
          <w:rFonts w:ascii="宋体" w:eastAsia="宋体" w:hAnsi="宋体" w:hint="eastAsia"/>
          <w:sz w:val="24"/>
          <w:szCs w:val="24"/>
        </w:rPr>
        <w:t>的</w:t>
      </w:r>
      <w:r w:rsidR="0062010E">
        <w:rPr>
          <w:rFonts w:ascii="宋体" w:eastAsia="宋体" w:hAnsi="宋体" w:hint="eastAsia"/>
          <w:sz w:val="24"/>
          <w:szCs w:val="24"/>
        </w:rPr>
        <w:t>房间</w:t>
      </w:r>
      <w:r w:rsidRPr="00CB3EA5">
        <w:rPr>
          <w:rFonts w:ascii="宋体" w:eastAsia="宋体" w:hAnsi="宋体"/>
          <w:sz w:val="24"/>
          <w:szCs w:val="24"/>
        </w:rPr>
        <w:t>温度</w:t>
      </w:r>
    </w:p>
    <w:p w14:paraId="05E576A5" w14:textId="77777777" w:rsidR="004710F9" w:rsidRPr="00CB3EA5" w:rsidRDefault="004710F9" w:rsidP="00CB3EA5">
      <w:pPr>
        <w:pStyle w:val="paragraph"/>
        <w:spacing w:before="0" w:beforeAutospacing="0" w:after="33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房间的温度对睡眠质量有着显著的影响。过高或过低的温度都会干扰睡眠，使人难以入睡或在夜间频繁醒来。</w:t>
      </w:r>
    </w:p>
    <w:p w14:paraId="4F055DA0" w14:textId="1100C551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 w:hint="eastAsia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保持适宜温度：</w:t>
      </w:r>
      <w:r w:rsidR="007265FB" w:rsidRPr="00CB3EA5">
        <w:rPr>
          <w:rFonts w:ascii="宋体" w:eastAsia="宋体" w:hAnsi="宋体" w:hint="eastAsia"/>
          <w:color w:val="000000" w:themeColor="text1"/>
        </w:rPr>
        <w:t>相较于较高的温度，凉爽的房间更适合睡眠。</w:t>
      </w:r>
      <w:r w:rsidRPr="00CB3EA5">
        <w:rPr>
          <w:rFonts w:ascii="宋体" w:eastAsia="宋体" w:hAnsi="宋体" w:hint="eastAsia"/>
          <w:color w:val="000000" w:themeColor="text1"/>
        </w:rPr>
        <w:t>理</w:t>
      </w:r>
      <w:r w:rsidRPr="00CB3EA5">
        <w:rPr>
          <w:rFonts w:ascii="宋体" w:eastAsia="宋体" w:hAnsi="宋体"/>
          <w:color w:val="000000" w:themeColor="text1"/>
        </w:rPr>
        <w:t>想的睡眠温度通常在18-22摄氏度之间。</w:t>
      </w:r>
      <w:r w:rsidR="007265FB" w:rsidRPr="00CB3EA5">
        <w:rPr>
          <w:rFonts w:ascii="宋体" w:eastAsia="宋体" w:hAnsi="宋体" w:hint="eastAsia"/>
          <w:color w:val="000000" w:themeColor="text1"/>
        </w:rPr>
        <w:t>如果你觉得房间的温度有点冷，可以尝试换一条厚一点的被子，而不是调高室内的温度。</w:t>
      </w:r>
    </w:p>
    <w:p w14:paraId="52564651" w14:textId="77777777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适当的床上用品：根据季节选择适合的床上用品，如夏季使用轻薄的被子，冬季则选择保暖性好的被子，确保身体在睡眠过程中保持舒适的温度。</w:t>
      </w:r>
    </w:p>
    <w:p w14:paraId="6AE6733E" w14:textId="3EABF4BE" w:rsidR="007265FB" w:rsidRPr="00CB3EA5" w:rsidRDefault="007265FB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 w:hint="eastAsia"/>
          <w:color w:val="000000" w:themeColor="text1"/>
        </w:rPr>
      </w:pPr>
      <w:r w:rsidRPr="00CB3EA5">
        <w:rPr>
          <w:rFonts w:ascii="宋体" w:eastAsia="宋体" w:hAnsi="宋体" w:hint="eastAsia"/>
          <w:color w:val="000000" w:themeColor="text1"/>
        </w:rPr>
        <w:t>保持空气的流通</w:t>
      </w:r>
      <w:r w:rsidRPr="00CB3EA5">
        <w:rPr>
          <w:rFonts w:ascii="宋体" w:eastAsia="宋体" w:hAnsi="宋体" w:hint="eastAsia"/>
          <w:color w:val="000000" w:themeColor="text1"/>
        </w:rPr>
        <w:t>：</w:t>
      </w:r>
      <w:r w:rsidRPr="00CB3EA5">
        <w:rPr>
          <w:rFonts w:ascii="宋体" w:eastAsia="宋体" w:hAnsi="宋体" w:hint="eastAsia"/>
          <w:color w:val="000000" w:themeColor="text1"/>
        </w:rPr>
        <w:t>如果室外的温度并不是很极端的，</w:t>
      </w:r>
      <w:r w:rsidRPr="00CB3EA5">
        <w:rPr>
          <w:rFonts w:ascii="宋体" w:eastAsia="宋体" w:hAnsi="宋体" w:hint="eastAsia"/>
          <w:color w:val="000000" w:themeColor="text1"/>
        </w:rPr>
        <w:t>可以</w:t>
      </w:r>
      <w:r w:rsidRPr="00CB3EA5">
        <w:rPr>
          <w:rFonts w:ascii="宋体" w:eastAsia="宋体" w:hAnsi="宋体" w:hint="eastAsia"/>
          <w:color w:val="000000" w:themeColor="text1"/>
        </w:rPr>
        <w:t>尽量在睡前打开卧室的窗户，从而使卧室内的新鲜空气循环起来。</w:t>
      </w:r>
    </w:p>
    <w:p w14:paraId="52D46DF6" w14:textId="4F4DF304" w:rsidR="004710F9" w:rsidRPr="00CB3EA5" w:rsidRDefault="004710F9" w:rsidP="00CB3EA5">
      <w:pPr>
        <w:pStyle w:val="3"/>
        <w:spacing w:after="330"/>
        <w:rPr>
          <w:rFonts w:ascii="宋体" w:eastAsia="宋体" w:hAnsi="宋体" w:hint="eastAsia"/>
          <w:sz w:val="24"/>
          <w:szCs w:val="24"/>
        </w:rPr>
      </w:pPr>
      <w:r w:rsidRPr="00CB3EA5">
        <w:rPr>
          <w:rFonts w:ascii="宋体" w:eastAsia="宋体" w:hAnsi="宋体"/>
          <w:sz w:val="24"/>
          <w:szCs w:val="24"/>
        </w:rPr>
        <w:t xml:space="preserve">4. </w:t>
      </w:r>
      <w:r w:rsidR="0062010E">
        <w:rPr>
          <w:rFonts w:ascii="宋体" w:eastAsia="宋体" w:hAnsi="宋体" w:hint="eastAsia"/>
          <w:sz w:val="24"/>
          <w:szCs w:val="24"/>
        </w:rPr>
        <w:t>舒服</w:t>
      </w:r>
      <w:r w:rsidR="00B64278" w:rsidRPr="00CB3EA5">
        <w:rPr>
          <w:rFonts w:ascii="宋体" w:eastAsia="宋体" w:hAnsi="宋体" w:hint="eastAsia"/>
          <w:sz w:val="24"/>
          <w:szCs w:val="24"/>
        </w:rPr>
        <w:t>的</w:t>
      </w:r>
      <w:r w:rsidR="0062010E">
        <w:rPr>
          <w:rFonts w:ascii="宋体" w:eastAsia="宋体" w:hAnsi="宋体" w:hint="eastAsia"/>
          <w:sz w:val="24"/>
          <w:szCs w:val="24"/>
        </w:rPr>
        <w:t>床</w:t>
      </w:r>
    </w:p>
    <w:p w14:paraId="3A8B5CB8" w14:textId="4C65B5DB" w:rsidR="004710F9" w:rsidRPr="00CB3EA5" w:rsidRDefault="00CB3EA5" w:rsidP="00CB3EA5">
      <w:pPr>
        <w:pStyle w:val="paragraph"/>
        <w:spacing w:before="0" w:beforeAutospacing="0" w:after="330" w:afterAutospacing="0" w:line="360" w:lineRule="auto"/>
        <w:ind w:firstLineChars="200" w:firstLine="480"/>
        <w:jc w:val="both"/>
        <w:rPr>
          <w:rFonts w:ascii="宋体" w:eastAsia="宋体" w:hAnsi="宋体" w:hint="eastAsia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舒适</w:t>
      </w:r>
      <w:r w:rsidRPr="00CB3EA5">
        <w:rPr>
          <w:rFonts w:ascii="宋体" w:eastAsia="宋体" w:hAnsi="宋体" w:hint="eastAsia"/>
          <w:color w:val="000000" w:themeColor="text1"/>
        </w:rPr>
        <w:t>的</w:t>
      </w:r>
      <w:r w:rsidR="004710F9" w:rsidRPr="00CB3EA5">
        <w:rPr>
          <w:rFonts w:ascii="宋体" w:eastAsia="宋体" w:hAnsi="宋体" w:hint="eastAsia"/>
          <w:color w:val="000000" w:themeColor="text1"/>
        </w:rPr>
        <w:t>床</w:t>
      </w:r>
      <w:r w:rsidRPr="00CB3EA5">
        <w:rPr>
          <w:rFonts w:ascii="宋体" w:eastAsia="宋体" w:hAnsi="宋体" w:hint="eastAsia"/>
          <w:color w:val="000000" w:themeColor="text1"/>
        </w:rPr>
        <w:t>是保证一个好的睡眠的基础。</w:t>
      </w:r>
      <w:r w:rsidR="004710F9" w:rsidRPr="00CB3EA5">
        <w:rPr>
          <w:rFonts w:ascii="宋体" w:eastAsia="宋体" w:hAnsi="宋体"/>
          <w:color w:val="000000" w:themeColor="text1"/>
        </w:rPr>
        <w:t>舒适的床铺不仅有助于入睡，还能减少翻身次数，保证整夜的深度睡眠。</w:t>
      </w:r>
      <w:r w:rsidRPr="00CB3EA5">
        <w:rPr>
          <w:rFonts w:ascii="宋体" w:eastAsia="宋体" w:hAnsi="宋体" w:hint="eastAsia"/>
          <w:color w:val="000000" w:themeColor="text1"/>
        </w:rPr>
        <w:t>下面几条建议是帮助你打造舒适床铺的关键：</w:t>
      </w:r>
    </w:p>
    <w:p w14:paraId="0F70DD55" w14:textId="70CDCF5F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合适的床垫</w:t>
      </w:r>
      <w:r w:rsidRPr="00CB3EA5">
        <w:rPr>
          <w:rFonts w:ascii="宋体" w:eastAsia="宋体" w:hAnsi="宋体" w:hint="eastAsia"/>
          <w:color w:val="000000" w:themeColor="text1"/>
        </w:rPr>
        <w:t>：</w:t>
      </w:r>
      <w:r w:rsidRPr="00CB3EA5">
        <w:rPr>
          <w:rFonts w:ascii="宋体" w:eastAsia="宋体" w:hAnsi="宋体"/>
          <w:color w:val="000000" w:themeColor="text1"/>
        </w:rPr>
        <w:t>床垫的硬度</w:t>
      </w:r>
      <w:r w:rsidRPr="00CB3EA5">
        <w:rPr>
          <w:rFonts w:ascii="宋体" w:eastAsia="宋体" w:hAnsi="宋体" w:hint="eastAsia"/>
          <w:color w:val="000000" w:themeColor="text1"/>
        </w:rPr>
        <w:t>应</w:t>
      </w:r>
      <w:r w:rsidRPr="00CB3EA5">
        <w:rPr>
          <w:rFonts w:ascii="宋体" w:eastAsia="宋体" w:hAnsi="宋体"/>
          <w:color w:val="000000" w:themeColor="text1"/>
        </w:rPr>
        <w:t>根据个人的睡姿和身体状况选择，过硬或过软的床垫都会导致身体不适。</w:t>
      </w:r>
    </w:p>
    <w:p w14:paraId="77E7BB3A" w14:textId="323FB5C0" w:rsidR="004710F9" w:rsidRPr="00CB3EA5" w:rsidRDefault="004710F9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CB3EA5">
        <w:rPr>
          <w:rFonts w:ascii="宋体" w:eastAsia="宋体" w:hAnsi="宋体"/>
          <w:color w:val="000000" w:themeColor="text1"/>
        </w:rPr>
        <w:t>舒适的枕头：</w:t>
      </w:r>
      <w:r w:rsidR="00CB3EA5" w:rsidRPr="00CB3EA5">
        <w:rPr>
          <w:rFonts w:ascii="宋体" w:eastAsia="宋体" w:hAnsi="宋体" w:hint="eastAsia"/>
          <w:color w:val="000000" w:themeColor="text1"/>
        </w:rPr>
        <w:t>枕</w:t>
      </w:r>
      <w:r w:rsidR="00CB3EA5" w:rsidRPr="00CB3EA5">
        <w:rPr>
          <w:rFonts w:ascii="宋体" w:eastAsia="宋体" w:hAnsi="宋体"/>
          <w:color w:val="000000" w:themeColor="text1"/>
        </w:rPr>
        <w:t>头的高度和软硬度应适中，能够支撑头颈部，使其在睡眠中保持自然的曲线。</w:t>
      </w:r>
    </w:p>
    <w:p w14:paraId="3F968E43" w14:textId="5631D288" w:rsidR="00CB3EA5" w:rsidRPr="00CB3EA5" w:rsidRDefault="005D2C65" w:rsidP="00CB3EA5">
      <w:pPr>
        <w:pStyle w:val="paragraph"/>
        <w:numPr>
          <w:ilvl w:val="0"/>
          <w:numId w:val="7"/>
        </w:numPr>
        <w:spacing w:before="0" w:beforeAutospacing="0" w:after="330" w:afterAutospacing="0" w:line="360" w:lineRule="auto"/>
        <w:jc w:val="both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床</w:t>
      </w:r>
      <w:r w:rsidR="004710F9" w:rsidRPr="00CB3EA5">
        <w:rPr>
          <w:rFonts w:ascii="宋体" w:eastAsia="宋体" w:hAnsi="宋体"/>
          <w:color w:val="000000" w:themeColor="text1"/>
        </w:rPr>
        <w:t>上用品</w:t>
      </w:r>
      <w:r w:rsidR="00CB3EA5" w:rsidRPr="00CB3EA5">
        <w:rPr>
          <w:rFonts w:ascii="宋体" w:eastAsia="宋体" w:hAnsi="宋体" w:hint="eastAsia"/>
          <w:color w:val="000000" w:themeColor="text1"/>
        </w:rPr>
        <w:t>的舒适</w:t>
      </w:r>
      <w:r>
        <w:rPr>
          <w:rFonts w:ascii="宋体" w:eastAsia="宋体" w:hAnsi="宋体" w:hint="eastAsia"/>
          <w:color w:val="000000" w:themeColor="text1"/>
        </w:rPr>
        <w:t>与</w:t>
      </w:r>
      <w:r w:rsidR="00CB3EA5" w:rsidRPr="00CB3EA5">
        <w:rPr>
          <w:rFonts w:ascii="宋体" w:eastAsia="宋体" w:hAnsi="宋体" w:hint="eastAsia"/>
          <w:color w:val="000000" w:themeColor="text1"/>
        </w:rPr>
        <w:t>清洁</w:t>
      </w:r>
      <w:r w:rsidR="004710F9" w:rsidRPr="00CB3EA5">
        <w:rPr>
          <w:rFonts w:ascii="宋体" w:eastAsia="宋体" w:hAnsi="宋体" w:hint="eastAsia"/>
          <w:color w:val="000000" w:themeColor="text1"/>
        </w:rPr>
        <w:t>：</w:t>
      </w:r>
      <w:r w:rsidR="00CB3EA5" w:rsidRPr="00CB3EA5">
        <w:rPr>
          <w:rFonts w:ascii="宋体" w:eastAsia="宋体" w:hAnsi="宋体"/>
          <w:color w:val="000000" w:themeColor="text1"/>
        </w:rPr>
        <w:t>选择透气性好、触感舒适的床单和被套，如纯棉、亚麻等材质，能增加睡眠的舒适感。</w:t>
      </w:r>
      <w:r w:rsidR="00CB3EA5" w:rsidRPr="00CB3EA5">
        <w:rPr>
          <w:rFonts w:ascii="宋体" w:eastAsia="宋体" w:hAnsi="宋体" w:hint="eastAsia"/>
          <w:color w:val="000000" w:themeColor="text1"/>
        </w:rPr>
        <w:t>同时，保证一到两周更换一次床单、被套和枕套，</w:t>
      </w:r>
      <w:r w:rsidR="00CB3EA5" w:rsidRPr="00CB3EA5">
        <w:rPr>
          <w:rFonts w:ascii="宋体" w:eastAsia="宋体" w:hAnsi="宋体"/>
          <w:color w:val="000000" w:themeColor="text1"/>
        </w:rPr>
        <w:t>防止细菌和过敏原积聚</w:t>
      </w:r>
      <w:r w:rsidR="00CB3EA5" w:rsidRPr="00CB3EA5">
        <w:rPr>
          <w:rFonts w:ascii="宋体" w:eastAsia="宋体" w:hAnsi="宋体" w:hint="eastAsia"/>
          <w:color w:val="000000" w:themeColor="text1"/>
        </w:rPr>
        <w:t>。</w:t>
      </w:r>
    </w:p>
    <w:p w14:paraId="6FD60736" w14:textId="282AAD5F" w:rsidR="00497F31" w:rsidRPr="00CB3EA5" w:rsidRDefault="00497F31" w:rsidP="00CB3EA5">
      <w:pPr>
        <w:pStyle w:val="paragraph"/>
        <w:spacing w:before="0" w:beforeAutospacing="0" w:after="33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CB3EA5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E70"/>
    <w:multiLevelType w:val="multilevel"/>
    <w:tmpl w:val="23F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15D5"/>
    <w:multiLevelType w:val="multilevel"/>
    <w:tmpl w:val="943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C4EF2"/>
    <w:multiLevelType w:val="multilevel"/>
    <w:tmpl w:val="9D3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2B6B5A"/>
    <w:multiLevelType w:val="multilevel"/>
    <w:tmpl w:val="79B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E2747"/>
    <w:multiLevelType w:val="hybridMultilevel"/>
    <w:tmpl w:val="320C6806"/>
    <w:lvl w:ilvl="0" w:tplc="04090001">
      <w:start w:val="1"/>
      <w:numFmt w:val="bullet"/>
      <w:lvlText w:val=""/>
      <w:lvlJc w:val="left"/>
      <w:pPr>
        <w:ind w:left="92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40"/>
      </w:pPr>
      <w:rPr>
        <w:rFonts w:ascii="Wingdings" w:hAnsi="Wingdings" w:hint="default"/>
      </w:rPr>
    </w:lvl>
  </w:abstractNum>
  <w:abstractNum w:abstractNumId="6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6"/>
  </w:num>
  <w:num w:numId="2" w16cid:durableId="1606763725">
    <w:abstractNumId w:val="3"/>
  </w:num>
  <w:num w:numId="3" w16cid:durableId="1356728863">
    <w:abstractNumId w:val="4"/>
  </w:num>
  <w:num w:numId="4" w16cid:durableId="1152215297">
    <w:abstractNumId w:val="0"/>
  </w:num>
  <w:num w:numId="5" w16cid:durableId="439380298">
    <w:abstractNumId w:val="2"/>
  </w:num>
  <w:num w:numId="6" w16cid:durableId="1235429648">
    <w:abstractNumId w:val="1"/>
  </w:num>
  <w:num w:numId="7" w16cid:durableId="1102190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0B21B3"/>
    <w:rsid w:val="00164D1A"/>
    <w:rsid w:val="00192C58"/>
    <w:rsid w:val="001B4A85"/>
    <w:rsid w:val="002673B1"/>
    <w:rsid w:val="002D26B3"/>
    <w:rsid w:val="00350A9E"/>
    <w:rsid w:val="00382908"/>
    <w:rsid w:val="004320B1"/>
    <w:rsid w:val="00432200"/>
    <w:rsid w:val="004710F9"/>
    <w:rsid w:val="00475070"/>
    <w:rsid w:val="00497B91"/>
    <w:rsid w:val="00497F31"/>
    <w:rsid w:val="004A13B5"/>
    <w:rsid w:val="004B2135"/>
    <w:rsid w:val="004B7A9C"/>
    <w:rsid w:val="0056523A"/>
    <w:rsid w:val="00573479"/>
    <w:rsid w:val="005D2C65"/>
    <w:rsid w:val="0062010E"/>
    <w:rsid w:val="00657B23"/>
    <w:rsid w:val="006709F8"/>
    <w:rsid w:val="006766AB"/>
    <w:rsid w:val="00680AC3"/>
    <w:rsid w:val="006858BE"/>
    <w:rsid w:val="006B3A12"/>
    <w:rsid w:val="007265FB"/>
    <w:rsid w:val="00731C65"/>
    <w:rsid w:val="007452DF"/>
    <w:rsid w:val="007C5EB1"/>
    <w:rsid w:val="0086596D"/>
    <w:rsid w:val="008A28C5"/>
    <w:rsid w:val="008B55FD"/>
    <w:rsid w:val="008E2D56"/>
    <w:rsid w:val="00AA04AB"/>
    <w:rsid w:val="00AE7522"/>
    <w:rsid w:val="00AF0FE9"/>
    <w:rsid w:val="00AF5932"/>
    <w:rsid w:val="00B443D3"/>
    <w:rsid w:val="00B57D7B"/>
    <w:rsid w:val="00B64278"/>
    <w:rsid w:val="00BB73C2"/>
    <w:rsid w:val="00BC1DC5"/>
    <w:rsid w:val="00C7223B"/>
    <w:rsid w:val="00C90877"/>
    <w:rsid w:val="00CB3EA5"/>
    <w:rsid w:val="00E023A0"/>
    <w:rsid w:val="00EB7E3D"/>
    <w:rsid w:val="00F231CD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710F9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1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42</cp:revision>
  <dcterms:created xsi:type="dcterms:W3CDTF">2024-06-07T07:24:00Z</dcterms:created>
  <dcterms:modified xsi:type="dcterms:W3CDTF">2024-06-14T05:55:00Z</dcterms:modified>
</cp:coreProperties>
</file>