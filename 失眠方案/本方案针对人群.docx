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E212" w14:textId="6866D525" w:rsidR="008E2D56" w:rsidRPr="00B57D7B" w:rsidRDefault="006709F8" w:rsidP="00AE7522">
      <w:pPr>
        <w:pStyle w:val="a3"/>
        <w:rPr>
          <w:rFonts w:ascii="宋体" w:eastAsia="宋体" w:hAnsi="宋体"/>
          <w:color w:val="000000" w:themeColor="text1"/>
        </w:rPr>
      </w:pPr>
      <w:r w:rsidRPr="00B57D7B">
        <w:rPr>
          <w:rFonts w:ascii="宋体" w:eastAsia="宋体" w:hAnsi="宋体" w:hint="eastAsia"/>
          <w:color w:val="000000" w:themeColor="text1"/>
        </w:rPr>
        <w:t>本方案针对人群</w:t>
      </w:r>
    </w:p>
    <w:p w14:paraId="2F9A9287" w14:textId="57977A31" w:rsidR="00AF5932" w:rsidRDefault="00AF5932" w:rsidP="006709F8">
      <w:pPr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本方案主要针对出现慢性失眠问题的人群。</w:t>
      </w:r>
    </w:p>
    <w:p w14:paraId="4F30D224" w14:textId="35AC5736" w:rsidR="006709F8" w:rsidRPr="00B57D7B" w:rsidRDefault="008A28C5" w:rsidP="006709F8">
      <w:pPr>
        <w:rPr>
          <w:rFonts w:ascii="宋体" w:eastAsia="宋体" w:hAnsi="宋体"/>
          <w:color w:val="000000" w:themeColor="text1"/>
          <w:sz w:val="24"/>
          <w:szCs w:val="24"/>
          <w:lang w:val="en-AU"/>
        </w:rPr>
      </w:pPr>
      <w:r w:rsidRPr="00B57D7B"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如果你的情况符合</w:t>
      </w:r>
      <w:r w:rsidR="008B55FD" w:rsidRPr="00B57D7B"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以下</w:t>
      </w:r>
      <w:r w:rsidRPr="00B57D7B"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条件，本方案可能对你调整自己的睡眠有所帮助：</w:t>
      </w:r>
    </w:p>
    <w:p w14:paraId="1931CF91" w14:textId="3CEAFD47" w:rsidR="008A28C5" w:rsidRPr="00B57D7B" w:rsidRDefault="008A28C5" w:rsidP="008A28C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4"/>
          <w:szCs w:val="24"/>
          <w:lang w:val="en-AU"/>
        </w:rPr>
      </w:pPr>
      <w:r w:rsidRPr="00B57D7B"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你对自己的睡眠数量和质量不满意，并且伴随以下一个或多个睡眠困难的</w:t>
      </w:r>
      <w:r w:rsidR="00AE7522" w:rsidRPr="00B57D7B"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表现</w:t>
      </w:r>
      <w:r w:rsidRPr="00B57D7B"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：</w:t>
      </w:r>
    </w:p>
    <w:p w14:paraId="243785DE" w14:textId="41836EA8" w:rsidR="008A28C5" w:rsidRPr="00B57D7B" w:rsidRDefault="008A28C5" w:rsidP="008A28C5">
      <w:pPr>
        <w:pStyle w:val="a5"/>
        <w:numPr>
          <w:ilvl w:val="1"/>
          <w:numId w:val="1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</w:pP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入睡困难</w:t>
      </w:r>
      <w:r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，其特征表现为</w:t>
      </w:r>
      <w:r w:rsidRPr="00B57D7B">
        <w:rPr>
          <w:rFonts w:ascii="宋体" w:eastAsia="宋体" w:hAnsi="宋体"/>
          <w:color w:val="000000" w:themeColor="text1"/>
          <w:sz w:val="24"/>
          <w:szCs w:val="24"/>
        </w:rPr>
        <w:t>在躺下准备入睡后，需要超过30分钟甚至更长时间才能入睡的情况</w:t>
      </w:r>
      <w:r w:rsidRPr="00B57D7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3D9DCD33" w14:textId="42A58A88" w:rsidR="008A28C5" w:rsidRPr="00B57D7B" w:rsidRDefault="008A28C5" w:rsidP="008A28C5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color w:val="000000" w:themeColor="text1"/>
          <w:sz w:val="24"/>
          <w:szCs w:val="24"/>
          <w:lang w:val="en-AU"/>
        </w:rPr>
      </w:pP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维持睡眼困难，其特征表现</w:t>
      </w:r>
      <w:r w:rsidR="000917C7"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为睡眠的过程中</w:t>
      </w:r>
      <w:r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频</w:t>
      </w: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繁地</w:t>
      </w:r>
      <w:r w:rsidR="000917C7"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醒来</w:t>
      </w:r>
      <w:r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或</w:t>
      </w: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醒</w:t>
      </w:r>
      <w:r w:rsidR="000917C7"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来</w:t>
      </w:r>
      <w:r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后</w:t>
      </w: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再</w:t>
      </w:r>
      <w:r w:rsidR="00B57D7B"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入睡</w:t>
      </w: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困难</w:t>
      </w:r>
      <w:r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4A5AB422" w14:textId="41427B01" w:rsidR="008A28C5" w:rsidRPr="00B57D7B" w:rsidRDefault="008A28C5" w:rsidP="008A28C5">
      <w:pPr>
        <w:pStyle w:val="a5"/>
        <w:numPr>
          <w:ilvl w:val="1"/>
          <w:numId w:val="1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</w:pP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早醒，且不能再入睡</w:t>
      </w:r>
      <w:r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4380B0BC" w14:textId="57D478F2" w:rsidR="008A28C5" w:rsidRPr="00B57D7B" w:rsidRDefault="008A28C5" w:rsidP="008A28C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4"/>
          <w:szCs w:val="24"/>
          <w:lang w:val="en-AU"/>
        </w:rPr>
      </w:pPr>
      <w:r w:rsidRPr="00B57D7B"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长时间且频繁的发生睡眠困难</w:t>
      </w:r>
      <w:r w:rsidR="008B55FD" w:rsidRPr="00B57D7B"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的问题。</w:t>
      </w:r>
    </w:p>
    <w:p w14:paraId="6B33EE98" w14:textId="17C09293" w:rsidR="008B55FD" w:rsidRPr="00B57D7B" w:rsidRDefault="008B55FD" w:rsidP="008B55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4"/>
          <w:szCs w:val="24"/>
          <w:lang w:val="en-AU"/>
        </w:rPr>
      </w:pPr>
      <w:r w:rsidRPr="00B57D7B"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  <w:t>尽管有充足的睡眠机会，仍然出现睡眠困难。</w:t>
      </w:r>
    </w:p>
    <w:p w14:paraId="2E77A0BA" w14:textId="72CA7D1E" w:rsidR="008B55FD" w:rsidRPr="00B57D7B" w:rsidRDefault="008B55FD" w:rsidP="008B55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4"/>
          <w:szCs w:val="24"/>
          <w:lang w:val="en-AU"/>
        </w:rPr>
      </w:pPr>
      <w:r w:rsidRPr="00B57D7B">
        <w:rPr>
          <w:rFonts w:ascii="Calibri" w:eastAsia="宋体" w:hAnsi="Calibri" w:cs="Calibri"/>
          <w:color w:val="000000" w:themeColor="text1"/>
          <w:kern w:val="0"/>
          <w:sz w:val="24"/>
          <w:szCs w:val="24"/>
        </w:rPr>
        <w:t>﻿</w:t>
      </w: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失眠不能更好地用另一种</w:t>
      </w:r>
      <w:r w:rsid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睡眠相关的问题来</w:t>
      </w:r>
      <w:r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解</w:t>
      </w: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释</w:t>
      </w:r>
      <w:r w:rsid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</w:t>
      </w: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例如，发作性睡病、与呼吸相关的睡眠障碍、昼夜节律睡眠觉醒障碍、睡眠异态。</w:t>
      </w:r>
    </w:p>
    <w:p w14:paraId="3678EA39" w14:textId="1EBAE939" w:rsidR="008B55FD" w:rsidRPr="00B57D7B" w:rsidRDefault="008B55FD" w:rsidP="008B55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4"/>
          <w:szCs w:val="24"/>
          <w:lang w:val="en-AU"/>
        </w:rPr>
      </w:pP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失眠不能归因于某种物质的生理效应（例如，滥用的毒品、药物）。</w:t>
      </w:r>
    </w:p>
    <w:p w14:paraId="25667C63" w14:textId="065B42AE" w:rsidR="008B55FD" w:rsidRPr="00B57D7B" w:rsidRDefault="008B55FD" w:rsidP="008B55FD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  <w:lang w:val="en-AU"/>
        </w:rPr>
      </w:pPr>
      <w:r w:rsidRPr="00B57D7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共存的精神障碍和躯体状况不能充分解释失眠的</w:t>
      </w:r>
      <w:r w:rsidR="00AF593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问题</w:t>
      </w:r>
      <w:r w:rsidRPr="00B57D7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sectPr w:rsidR="008B55FD" w:rsidRPr="00B57D7B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917C7"/>
    <w:rsid w:val="00657B23"/>
    <w:rsid w:val="006709F8"/>
    <w:rsid w:val="00680AC3"/>
    <w:rsid w:val="007452DF"/>
    <w:rsid w:val="008A28C5"/>
    <w:rsid w:val="008B55FD"/>
    <w:rsid w:val="008E2D56"/>
    <w:rsid w:val="00AE7522"/>
    <w:rsid w:val="00AF0FE9"/>
    <w:rsid w:val="00AF5932"/>
    <w:rsid w:val="00B57D7B"/>
    <w:rsid w:val="00E0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17</TotalTime>
  <Pages>1</Pages>
  <Words>170</Words>
  <Characters>171</Characters>
  <Application>Microsoft Office Word</Application>
  <DocSecurity>0</DocSecurity>
  <Lines>24</Lines>
  <Paragraphs>42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13</cp:revision>
  <dcterms:created xsi:type="dcterms:W3CDTF">2024-06-07T14:21:00Z</dcterms:created>
  <dcterms:modified xsi:type="dcterms:W3CDTF">2024-06-07T06:50:00Z</dcterms:modified>
</cp:coreProperties>
</file>