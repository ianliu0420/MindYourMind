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921F" w14:textId="1EC92B07" w:rsidR="00382908" w:rsidRPr="00BC1DC5" w:rsidRDefault="00691B38" w:rsidP="002D26B3">
      <w:pPr>
        <w:pStyle w:val="1"/>
        <w:spacing w:before="0" w:after="0" w:line="408" w:lineRule="auto"/>
        <w:jc w:val="center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失眠的解决方案</w:t>
      </w:r>
    </w:p>
    <w:p w14:paraId="05A06122" w14:textId="11F3B01A" w:rsidR="00DC030E" w:rsidRPr="00DC030E" w:rsidRDefault="00DC030E" w:rsidP="00DC030E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  <w:r w:rsidRPr="00DC030E">
        <w:rPr>
          <w:rFonts w:ascii="宋体" w:eastAsia="宋体" w:hAnsi="宋体" w:hint="eastAsia"/>
          <w:color w:val="000000" w:themeColor="text1"/>
          <w:lang w:val="en-AU"/>
        </w:rPr>
        <w:t>面</w:t>
      </w:r>
      <w:r w:rsidRPr="00DC030E">
        <w:rPr>
          <w:rFonts w:ascii="宋体" w:eastAsia="宋体" w:hAnsi="宋体"/>
          <w:color w:val="000000" w:themeColor="text1"/>
          <w:lang w:val="en-AU"/>
        </w:rPr>
        <w:t>对</w:t>
      </w:r>
      <w:r w:rsidRPr="00DC030E">
        <w:rPr>
          <w:rFonts w:ascii="宋体" w:eastAsia="宋体" w:hAnsi="宋体" w:hint="eastAsia"/>
          <w:color w:val="000000" w:themeColor="text1"/>
          <w:lang w:val="en-AU"/>
        </w:rPr>
        <w:t>失眠，</w:t>
      </w:r>
      <w:r w:rsidRPr="00DC030E">
        <w:rPr>
          <w:rFonts w:ascii="宋体" w:eastAsia="宋体" w:hAnsi="宋体"/>
          <w:color w:val="000000" w:themeColor="text1"/>
          <w:lang w:val="en-AU"/>
        </w:rPr>
        <w:t>人们通常有两种解决方法：药物疗法和非药物</w:t>
      </w:r>
      <w:r w:rsidRPr="00DC030E">
        <w:rPr>
          <w:rFonts w:ascii="宋体" w:eastAsia="宋体" w:hAnsi="宋体" w:hint="eastAsia"/>
          <w:color w:val="000000" w:themeColor="text1"/>
          <w:lang w:val="en-AU"/>
        </w:rPr>
        <w:t>疗</w:t>
      </w:r>
      <w:r w:rsidRPr="00DC030E">
        <w:rPr>
          <w:rFonts w:ascii="宋体" w:eastAsia="宋体" w:hAnsi="宋体"/>
          <w:color w:val="000000" w:themeColor="text1"/>
          <w:lang w:val="en-AU"/>
        </w:rPr>
        <w:t>法。这两种方法各有优势，能够帮助我们以不同的方式克服失眠。</w:t>
      </w:r>
    </w:p>
    <w:p w14:paraId="74BAF74B" w14:textId="7F18BB22" w:rsidR="00DC030E" w:rsidRPr="00DC030E" w:rsidRDefault="00DC030E" w:rsidP="00DC030E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  <w:r w:rsidRPr="00DC030E">
        <w:rPr>
          <w:rFonts w:ascii="宋体" w:eastAsia="宋体" w:hAnsi="宋体"/>
          <w:color w:val="000000" w:themeColor="text1"/>
          <w:lang w:val="en-AU"/>
        </w:rPr>
        <w:t>药物疗法主要通过调节大脑中的化学物质来改善睡眠。安眠药物就像是给大脑发了个“休息令牌”，用来调整大脑中的一种名叫“GABA”的特殊化学物质的活动水平。GABA是一种能让大脑“放松”的物质，就像是让你的大脑进入“休息模式”。当你服用安眠药物时，它们增加了GABA的活动，就好像给大脑发送了信号，让它放松并进入睡眠状态。这就是为什么服用安眠药物后你会感到困倦并入睡的原理。</w:t>
      </w:r>
      <w:r w:rsidR="0060267C" w:rsidRPr="00AF6FCC">
        <w:rPr>
          <w:rFonts w:ascii="宋体" w:eastAsia="宋体" w:hAnsi="宋体"/>
          <w:color w:val="000000" w:themeColor="text1"/>
          <w:lang w:val="en-AU"/>
        </w:rPr>
        <w:t>药物</w:t>
      </w:r>
      <w:r w:rsidR="00AF6FCC" w:rsidRPr="00AF6FCC">
        <w:rPr>
          <w:rFonts w:ascii="宋体" w:eastAsia="宋体" w:hAnsi="宋体" w:hint="eastAsia"/>
          <w:color w:val="000000" w:themeColor="text1"/>
          <w:lang w:val="en-AU"/>
        </w:rPr>
        <w:t>疗法</w:t>
      </w:r>
      <w:r w:rsidR="0060267C" w:rsidRPr="00AF6FCC">
        <w:rPr>
          <w:rFonts w:ascii="宋体" w:eastAsia="宋体" w:hAnsi="宋体" w:hint="eastAsia"/>
          <w:color w:val="000000" w:themeColor="text1"/>
          <w:lang w:val="en-AU"/>
        </w:rPr>
        <w:t>通</w:t>
      </w:r>
      <w:r w:rsidR="0060267C" w:rsidRPr="00AF6FCC">
        <w:rPr>
          <w:rFonts w:ascii="宋体" w:eastAsia="宋体" w:hAnsi="宋体"/>
          <w:color w:val="000000" w:themeColor="text1"/>
          <w:lang w:val="en-AU"/>
        </w:rPr>
        <w:t>常作为</w:t>
      </w:r>
      <w:r w:rsidR="00AF6FCC" w:rsidRPr="00AF6FCC">
        <w:rPr>
          <w:rFonts w:ascii="宋体" w:eastAsia="宋体" w:hAnsi="宋体" w:hint="eastAsia"/>
          <w:color w:val="000000" w:themeColor="text1"/>
          <w:lang w:val="en-AU"/>
        </w:rPr>
        <w:t>解决</w:t>
      </w:r>
      <w:r w:rsidR="00AF6FCC">
        <w:rPr>
          <w:rFonts w:ascii="宋体" w:eastAsia="宋体" w:hAnsi="宋体" w:hint="eastAsia"/>
          <w:color w:val="000000" w:themeColor="text1"/>
          <w:lang w:val="en-AU"/>
        </w:rPr>
        <w:t>失眠</w:t>
      </w:r>
      <w:r w:rsidR="00AF6FCC" w:rsidRPr="00AF6FCC">
        <w:rPr>
          <w:rFonts w:ascii="宋体" w:eastAsia="宋体" w:hAnsi="宋体" w:hint="eastAsia"/>
          <w:color w:val="000000" w:themeColor="text1"/>
          <w:lang w:val="en-AU"/>
        </w:rPr>
        <w:t>问题</w:t>
      </w:r>
      <w:r w:rsidR="0060267C" w:rsidRPr="00AF6FCC">
        <w:rPr>
          <w:rFonts w:ascii="宋体" w:eastAsia="宋体" w:hAnsi="宋体" w:hint="eastAsia"/>
          <w:color w:val="000000" w:themeColor="text1"/>
          <w:lang w:val="en-AU"/>
        </w:rPr>
        <w:t>的</w:t>
      </w:r>
      <w:r w:rsidR="0060267C" w:rsidRPr="00AF6FCC">
        <w:rPr>
          <w:rFonts w:ascii="宋体" w:eastAsia="宋体" w:hAnsi="宋体"/>
          <w:color w:val="000000" w:themeColor="text1"/>
          <w:lang w:val="en-AU"/>
        </w:rPr>
        <w:t>辅助措施，主要用于短期内缓解症状</w:t>
      </w:r>
      <w:r w:rsidR="0060267C" w:rsidRPr="00AF6FCC">
        <w:rPr>
          <w:rFonts w:ascii="宋体" w:eastAsia="宋体" w:hAnsi="宋体" w:hint="eastAsia"/>
          <w:color w:val="000000" w:themeColor="text1"/>
          <w:lang w:val="en-AU"/>
        </w:rPr>
        <w:t>。</w:t>
      </w:r>
    </w:p>
    <w:p w14:paraId="43ADDCF3" w14:textId="77777777" w:rsidR="00DC030E" w:rsidRPr="00DC030E" w:rsidRDefault="00DC030E" w:rsidP="00DC030E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  <w:r w:rsidRPr="00DC030E">
        <w:rPr>
          <w:rFonts w:ascii="宋体" w:eastAsia="宋体" w:hAnsi="宋体"/>
          <w:color w:val="000000" w:themeColor="text1"/>
          <w:lang w:val="en-AU"/>
        </w:rPr>
        <w:t>然而，使用安眠药物调整失眠有一些明显的不利之处。它们可能导致依赖性，就像沉迷于某种东西一样，逐渐需要更多药物才能入睡。长期使用还可能导致药效减弱，副作用如白天嗜睡、头痛、注意力不集中等也比较常见。停药后可能会出现反跳性失眠，让你的睡眠问题变得更糟。因此，尽管安眠药物可以暂时解决问题，但还是要小心使用。</w:t>
      </w:r>
    </w:p>
    <w:p w14:paraId="56E58632" w14:textId="67E119E8" w:rsidR="00D13688" w:rsidRDefault="00DC030E" w:rsidP="00DC030E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  <w:r w:rsidRPr="00DC030E">
        <w:rPr>
          <w:rFonts w:ascii="宋体" w:eastAsia="宋体" w:hAnsi="宋体"/>
          <w:color w:val="000000" w:themeColor="text1"/>
          <w:lang w:val="en-AU"/>
        </w:rPr>
        <w:t>相比之下，非药物疗法提供了一种更为温和、持久的解决方案。这类方法包括生活方式的调整、认知行为疗法、放松技巧训练等。比如，通过调整睡眠环境、避免晚间摄入咖啡因和保持规律的睡眠时间，可以自然而然地</w:t>
      </w:r>
      <w:r w:rsidRPr="00DC030E">
        <w:rPr>
          <w:rFonts w:ascii="宋体" w:eastAsia="宋体" w:hAnsi="宋体" w:hint="eastAsia"/>
          <w:color w:val="000000" w:themeColor="text1"/>
          <w:lang w:val="en-AU"/>
        </w:rPr>
        <w:t>提</w:t>
      </w:r>
      <w:r w:rsidRPr="00DC030E">
        <w:rPr>
          <w:rFonts w:ascii="宋体" w:eastAsia="宋体" w:hAnsi="宋体"/>
          <w:color w:val="000000" w:themeColor="text1"/>
          <w:lang w:val="en-AU"/>
        </w:rPr>
        <w:t>升睡眠质量。</w:t>
      </w:r>
    </w:p>
    <w:p w14:paraId="000234EA" w14:textId="3DB153B8" w:rsidR="00DC030E" w:rsidRPr="00DC030E" w:rsidRDefault="00D13688" w:rsidP="00DC030E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  <w:r>
        <w:rPr>
          <w:rFonts w:ascii="宋体" w:eastAsia="宋体" w:hAnsi="宋体" w:hint="eastAsia"/>
          <w:color w:val="000000" w:themeColor="text1"/>
          <w:lang w:val="en-AU"/>
        </w:rPr>
        <w:t>在众多的非药物疗法中</w:t>
      </w:r>
      <w:r w:rsidR="00DC030E" w:rsidRPr="00DC030E">
        <w:rPr>
          <w:rFonts w:ascii="宋体" w:eastAsia="宋体" w:hAnsi="宋体" w:hint="eastAsia"/>
          <w:color w:val="000000" w:themeColor="text1"/>
          <w:lang w:val="en-AU"/>
        </w:rPr>
        <w:t>，</w:t>
      </w:r>
      <w:r w:rsidR="00DC030E" w:rsidRPr="00DC030E">
        <w:rPr>
          <w:rFonts w:ascii="宋体" w:eastAsia="宋体" w:hAnsi="宋体"/>
          <w:color w:val="000000" w:themeColor="text1"/>
          <w:lang w:val="en-AU"/>
        </w:rPr>
        <w:t>CBT-</w:t>
      </w:r>
      <w:proofErr w:type="spellStart"/>
      <w:r w:rsidR="00DC030E" w:rsidRPr="00DC030E">
        <w:rPr>
          <w:rFonts w:ascii="宋体" w:eastAsia="宋体" w:hAnsi="宋体"/>
          <w:color w:val="000000" w:themeColor="text1"/>
          <w:lang w:val="en-AU"/>
        </w:rPr>
        <w:t>i</w:t>
      </w:r>
      <w:proofErr w:type="spellEnd"/>
      <w:r w:rsidR="00DC030E" w:rsidRPr="00DC030E">
        <w:rPr>
          <w:rFonts w:ascii="宋体" w:eastAsia="宋体" w:hAnsi="宋体"/>
          <w:color w:val="000000" w:themeColor="text1"/>
          <w:lang w:val="en-AU"/>
        </w:rPr>
        <w:t>是最有效的一种</w:t>
      </w:r>
      <w:r>
        <w:rPr>
          <w:rFonts w:ascii="宋体" w:eastAsia="宋体" w:hAnsi="宋体" w:hint="eastAsia"/>
          <w:color w:val="000000" w:themeColor="text1"/>
          <w:lang w:val="en-AU"/>
        </w:rPr>
        <w:t>。</w:t>
      </w:r>
      <w:r w:rsidR="00DC030E" w:rsidRPr="00DC030E">
        <w:rPr>
          <w:rFonts w:ascii="宋体" w:eastAsia="宋体" w:hAnsi="宋体"/>
          <w:color w:val="000000" w:themeColor="text1"/>
          <w:lang w:val="en-AU"/>
        </w:rPr>
        <w:t>它通过改变个体关于睡眠的消极认知和不良行为，从而改善睡眠状况。CBT-</w:t>
      </w:r>
      <w:proofErr w:type="spellStart"/>
      <w:r w:rsidR="00DC030E" w:rsidRPr="00DC030E">
        <w:rPr>
          <w:rFonts w:ascii="宋体" w:eastAsia="宋体" w:hAnsi="宋体"/>
          <w:color w:val="000000" w:themeColor="text1"/>
          <w:lang w:val="en-AU"/>
        </w:rPr>
        <w:t>i</w:t>
      </w:r>
      <w:proofErr w:type="spellEnd"/>
      <w:r w:rsidR="00DC030E" w:rsidRPr="00DC030E">
        <w:rPr>
          <w:rFonts w:ascii="宋体" w:eastAsia="宋体" w:hAnsi="宋体"/>
          <w:color w:val="000000" w:themeColor="text1"/>
          <w:lang w:val="en-AU"/>
        </w:rPr>
        <w:t>的优势在于能够从根本上解决睡眠问题，帮助人们建立长期的健康睡眠习惯，而不仅仅是暂时的缓解。并且，这种方法对于人们没有明显的副作用。因此，CBT-</w:t>
      </w:r>
      <w:proofErr w:type="spellStart"/>
      <w:r w:rsidR="00DC030E" w:rsidRPr="00DC030E">
        <w:rPr>
          <w:rFonts w:ascii="宋体" w:eastAsia="宋体" w:hAnsi="宋体"/>
          <w:color w:val="000000" w:themeColor="text1"/>
          <w:lang w:val="en-AU"/>
        </w:rPr>
        <w:t>i</w:t>
      </w:r>
      <w:proofErr w:type="spellEnd"/>
      <w:r w:rsidR="00DC030E" w:rsidRPr="00DC030E">
        <w:rPr>
          <w:rFonts w:ascii="宋体" w:eastAsia="宋体" w:hAnsi="宋体"/>
          <w:color w:val="000000" w:themeColor="text1"/>
          <w:lang w:val="en-AU"/>
        </w:rPr>
        <w:t>也被国际医疗界公认为解决失眠问题的最佳方案。</w:t>
      </w:r>
    </w:p>
    <w:p w14:paraId="6FB4B84A" w14:textId="3F840806" w:rsidR="00DC030E" w:rsidRPr="00DC030E" w:rsidRDefault="00DC030E" w:rsidP="00DC030E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  <w:r w:rsidRPr="00DC030E">
        <w:rPr>
          <w:rFonts w:ascii="宋体" w:eastAsia="宋体" w:hAnsi="宋体"/>
          <w:color w:val="000000" w:themeColor="text1"/>
          <w:lang w:val="en-AU"/>
        </w:rPr>
        <w:t>然而，尽管CBT-</w:t>
      </w:r>
      <w:proofErr w:type="spellStart"/>
      <w:r w:rsidRPr="00DC030E">
        <w:rPr>
          <w:rFonts w:ascii="宋体" w:eastAsia="宋体" w:hAnsi="宋体"/>
          <w:color w:val="000000" w:themeColor="text1"/>
          <w:lang w:val="en-AU"/>
        </w:rPr>
        <w:t>i</w:t>
      </w:r>
      <w:proofErr w:type="spellEnd"/>
      <w:r w:rsidRPr="00DC030E">
        <w:rPr>
          <w:rFonts w:ascii="宋体" w:eastAsia="宋体" w:hAnsi="宋体"/>
          <w:color w:val="000000" w:themeColor="text1"/>
          <w:lang w:val="en-AU"/>
        </w:rPr>
        <w:t>是一种非常有效的方法，但它并非毫无缺陷。首先，CBT-</w:t>
      </w:r>
      <w:proofErr w:type="spellStart"/>
      <w:r w:rsidRPr="00DC030E">
        <w:rPr>
          <w:rFonts w:ascii="宋体" w:eastAsia="宋体" w:hAnsi="宋体"/>
          <w:color w:val="000000" w:themeColor="text1"/>
          <w:lang w:val="en-AU"/>
        </w:rPr>
        <w:t>i</w:t>
      </w:r>
      <w:proofErr w:type="spellEnd"/>
      <w:r w:rsidRPr="00DC030E">
        <w:rPr>
          <w:rFonts w:ascii="宋体" w:eastAsia="宋体" w:hAnsi="宋体"/>
          <w:color w:val="000000" w:themeColor="text1"/>
          <w:lang w:val="en-AU"/>
        </w:rPr>
        <w:t>通常需要较长的时间才能看到明显的效果，因为它要求参与者改变睡眠习惯和认知模式，这</w:t>
      </w:r>
      <w:r w:rsidRPr="00DC030E">
        <w:rPr>
          <w:rFonts w:ascii="宋体" w:eastAsia="宋体" w:hAnsi="宋体"/>
          <w:color w:val="000000" w:themeColor="text1"/>
          <w:lang w:val="en-AU"/>
        </w:rPr>
        <w:lastRenderedPageBreak/>
        <w:t>需要耐心和持续的努力。此外，CBT-</w:t>
      </w:r>
      <w:proofErr w:type="spellStart"/>
      <w:r w:rsidRPr="00DC030E">
        <w:rPr>
          <w:rFonts w:ascii="宋体" w:eastAsia="宋体" w:hAnsi="宋体"/>
          <w:color w:val="000000" w:themeColor="text1"/>
          <w:lang w:val="en-AU"/>
        </w:rPr>
        <w:t>i</w:t>
      </w:r>
      <w:proofErr w:type="spellEnd"/>
      <w:r w:rsidRPr="00DC030E">
        <w:rPr>
          <w:rFonts w:ascii="宋体" w:eastAsia="宋体" w:hAnsi="宋体"/>
          <w:color w:val="000000" w:themeColor="text1"/>
          <w:lang w:val="en-AU"/>
        </w:rPr>
        <w:t>需要更多的个人投入和自我管理，需要参与者积极配合，这对一些人来说可能也会感到困难。</w:t>
      </w:r>
    </w:p>
    <w:p w14:paraId="05322BD0" w14:textId="031ACF50" w:rsidR="00DC030E" w:rsidRPr="00CB56B2" w:rsidRDefault="00DC030E" w:rsidP="00CB56B2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DC030E">
        <w:rPr>
          <w:rFonts w:ascii="宋体" w:eastAsia="宋体" w:hAnsi="宋体"/>
          <w:color w:val="000000" w:themeColor="text1"/>
          <w:lang w:val="en-AU"/>
        </w:rPr>
        <w:t>总体来说，选择药物疗法还是非药物疗法，很大程度上取决于个人的具体情况和偏好。一些人可能会倾向于快速见效的药物疗法，尤其是在面临短期的严重失眠时。而另一些人则可能更倾向于通过非药物疗法，长期地改善睡眠质量，避免药物可能带来的副作用。</w:t>
      </w:r>
    </w:p>
    <w:p w14:paraId="6FD60736" w14:textId="392D9234" w:rsidR="00497F31" w:rsidRPr="00BC1DC5" w:rsidRDefault="00497F31" w:rsidP="002673B1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</w:rPr>
      </w:pPr>
    </w:p>
    <w:sectPr w:rsidR="00497F31" w:rsidRPr="00BC1DC5" w:rsidSect="00657B23">
      <w:pgSz w:w="11900" w:h="16820"/>
      <w:pgMar w:top="1417" w:right="1361" w:bottom="1417" w:left="136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orHAnsi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CEE"/>
    <w:multiLevelType w:val="hybridMultilevel"/>
    <w:tmpl w:val="ECD2EDCC"/>
    <w:lvl w:ilvl="0" w:tplc="4F0A8C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0B1725"/>
    <w:multiLevelType w:val="hybridMultilevel"/>
    <w:tmpl w:val="E98AE5DA"/>
    <w:lvl w:ilvl="0" w:tplc="AF1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9526381">
    <w:abstractNumId w:val="1"/>
  </w:num>
  <w:num w:numId="2" w16cid:durableId="16067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87438"/>
    <w:rsid w:val="000917C7"/>
    <w:rsid w:val="00113C68"/>
    <w:rsid w:val="0017715E"/>
    <w:rsid w:val="001B4A85"/>
    <w:rsid w:val="002673B1"/>
    <w:rsid w:val="002D26B3"/>
    <w:rsid w:val="00382908"/>
    <w:rsid w:val="003F20CE"/>
    <w:rsid w:val="00475070"/>
    <w:rsid w:val="00497B91"/>
    <w:rsid w:val="00497F31"/>
    <w:rsid w:val="004B2135"/>
    <w:rsid w:val="004B7A9C"/>
    <w:rsid w:val="0056523A"/>
    <w:rsid w:val="00573479"/>
    <w:rsid w:val="0060267C"/>
    <w:rsid w:val="00657B23"/>
    <w:rsid w:val="006709F8"/>
    <w:rsid w:val="00680AC3"/>
    <w:rsid w:val="006858BE"/>
    <w:rsid w:val="00691B38"/>
    <w:rsid w:val="007452DF"/>
    <w:rsid w:val="0080457E"/>
    <w:rsid w:val="008A28C5"/>
    <w:rsid w:val="008B55FD"/>
    <w:rsid w:val="008D3593"/>
    <w:rsid w:val="008E2D56"/>
    <w:rsid w:val="009D4C6B"/>
    <w:rsid w:val="00AE7522"/>
    <w:rsid w:val="00AF0FE9"/>
    <w:rsid w:val="00AF5932"/>
    <w:rsid w:val="00AF6FCC"/>
    <w:rsid w:val="00B57D7B"/>
    <w:rsid w:val="00BB73C2"/>
    <w:rsid w:val="00BC1DC5"/>
    <w:rsid w:val="00C7223B"/>
    <w:rsid w:val="00CA669C"/>
    <w:rsid w:val="00CB56B2"/>
    <w:rsid w:val="00D047E4"/>
    <w:rsid w:val="00D13688"/>
    <w:rsid w:val="00DC030E"/>
    <w:rsid w:val="00E023A0"/>
    <w:rsid w:val="00F231CD"/>
    <w:rsid w:val="00F3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7F44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List Paragraph"/>
    <w:basedOn w:val="a"/>
    <w:uiPriority w:val="34"/>
    <w:qFormat/>
    <w:rsid w:val="008A28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2908"/>
    <w:rPr>
      <w:b/>
      <w:bCs/>
      <w:kern w:val="44"/>
      <w:sz w:val="44"/>
      <w:szCs w:val="44"/>
    </w:rPr>
  </w:style>
  <w:style w:type="paragraph" w:customStyle="1" w:styleId="paragraph">
    <w:name w:val="paragraph"/>
    <w:basedOn w:val="a"/>
    <w:semiHidden/>
    <w:rsid w:val="00382908"/>
    <w:pPr>
      <w:widowControl/>
      <w:snapToGrid/>
      <w:spacing w:before="100" w:beforeAutospacing="1" w:after="100" w:afterAutospacing="1" w:line="240" w:lineRule="auto"/>
    </w:pPr>
    <w:rPr>
      <w:rFonts w:ascii="DengXian" w:eastAsia="DengXian" w:hAnsi="DengXi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183EC-0080-7D41-9313-FD6439D5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20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40</cp:revision>
  <dcterms:created xsi:type="dcterms:W3CDTF">2024-06-07T07:24:00Z</dcterms:created>
  <dcterms:modified xsi:type="dcterms:W3CDTF">2024-06-10T01:48:00Z</dcterms:modified>
</cp:coreProperties>
</file>