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F921F" w14:textId="2551BEE1" w:rsidR="00382908" w:rsidRPr="00BC1DC5" w:rsidRDefault="00C960C0" w:rsidP="002D26B3">
      <w:pPr>
        <w:pStyle w:val="1"/>
        <w:spacing w:before="0" w:after="0" w:line="408" w:lineRule="auto"/>
        <w:jc w:val="center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揭秘睡眠的生理奥秘</w:t>
      </w:r>
    </w:p>
    <w:p w14:paraId="5DA4C190" w14:textId="77777777" w:rsidR="00C960C0" w:rsidRPr="00C960C0" w:rsidRDefault="00C960C0" w:rsidP="00C960C0">
      <w:pPr>
        <w:pStyle w:val="paragraph"/>
        <w:spacing w:before="0" w:beforeAutospacing="0" w:after="400" w:afterAutospacing="0" w:line="360" w:lineRule="auto"/>
        <w:ind w:firstLineChars="200" w:firstLine="480"/>
        <w:rPr>
          <w:rFonts w:ascii="宋体" w:eastAsia="宋体" w:hAnsi="宋体"/>
          <w:color w:val="000000" w:themeColor="text1"/>
          <w:lang w:val="en-AU"/>
        </w:rPr>
      </w:pPr>
      <w:r w:rsidRPr="00C960C0">
        <w:rPr>
          <w:rFonts w:ascii="宋体" w:eastAsia="宋体" w:hAnsi="宋体"/>
          <w:color w:val="000000" w:themeColor="text1"/>
          <w:lang w:val="en-AU"/>
        </w:rPr>
        <w:t>我们每天都在追求一个美好的夜晚睡眠，但往往对于睡眠背后的科学知之甚少。是什么让我们在忙碌一天后渴望躺在床上？又是什么让我们在早晨醒来，精力充沛地开始新的一天？今天我们将深入了解睡眠的内在机制。</w:t>
      </w:r>
    </w:p>
    <w:p w14:paraId="14A28FBA" w14:textId="77777777" w:rsidR="00C960C0" w:rsidRPr="00C960C0" w:rsidRDefault="00C960C0" w:rsidP="00C960C0">
      <w:pPr>
        <w:pStyle w:val="paragraph"/>
        <w:spacing w:before="0" w:beforeAutospacing="0" w:after="400" w:afterAutospacing="0" w:line="360" w:lineRule="auto"/>
        <w:rPr>
          <w:rFonts w:ascii="宋体" w:eastAsia="宋体" w:hAnsi="宋体" w:hint="eastAsia"/>
          <w:b/>
          <w:bCs/>
          <w:color w:val="000000" w:themeColor="text1"/>
          <w:lang w:val="en-AU"/>
        </w:rPr>
      </w:pPr>
      <w:r w:rsidRPr="00C960C0">
        <w:rPr>
          <w:rFonts w:ascii="宋体" w:eastAsia="宋体" w:hAnsi="宋体"/>
          <w:b/>
          <w:bCs/>
          <w:color w:val="000000" w:themeColor="text1"/>
          <w:lang w:val="en-AU"/>
        </w:rPr>
        <w:t>睡眠驱动力</w:t>
      </w:r>
    </w:p>
    <w:p w14:paraId="3B7080F4" w14:textId="77777777" w:rsidR="00C960C0" w:rsidRPr="00C960C0" w:rsidRDefault="00C960C0" w:rsidP="00C960C0">
      <w:pPr>
        <w:pStyle w:val="paragraph"/>
        <w:spacing w:before="0" w:beforeAutospacing="0" w:after="400" w:afterAutospacing="0" w:line="360" w:lineRule="auto"/>
        <w:ind w:firstLineChars="200" w:firstLine="480"/>
        <w:rPr>
          <w:rFonts w:ascii="宋体" w:eastAsia="宋体" w:hAnsi="宋体" w:hint="eastAsia"/>
          <w:color w:val="000000" w:themeColor="text1"/>
          <w:lang w:val="en-AU"/>
        </w:rPr>
      </w:pPr>
      <w:r w:rsidRPr="00C960C0">
        <w:rPr>
          <w:rFonts w:ascii="宋体" w:eastAsia="宋体" w:hAnsi="宋体"/>
          <w:color w:val="000000" w:themeColor="text1"/>
          <w:lang w:val="en-AU"/>
        </w:rPr>
        <w:t>睡眠驱动力，是我们体内一种生理机制。就是这种机制决定了我们感到困倦的程度，并促使我们进入睡眠状态。这种驱动力随着我们清醒时间的增加而增强，随着我们睡眠的进行而减弱。简而言之，睡眠驱动力像是我们体内的一个计时器，告诉我们何时需要休息，从而更好恢复体力和精神能量。</w:t>
      </w:r>
    </w:p>
    <w:p w14:paraId="660FD4D3" w14:textId="77777777" w:rsidR="00C960C0" w:rsidRPr="00C960C0" w:rsidRDefault="00C960C0" w:rsidP="00C960C0">
      <w:pPr>
        <w:pStyle w:val="paragraph"/>
        <w:spacing w:before="0" w:beforeAutospacing="0" w:after="400" w:afterAutospacing="0" w:line="360" w:lineRule="auto"/>
        <w:rPr>
          <w:rFonts w:ascii="宋体" w:eastAsia="宋体" w:hAnsi="宋体" w:hint="eastAsia"/>
          <w:b/>
          <w:bCs/>
          <w:color w:val="000000" w:themeColor="text1"/>
          <w:lang w:val="en-AU"/>
        </w:rPr>
      </w:pPr>
      <w:r w:rsidRPr="00C960C0">
        <w:rPr>
          <w:rFonts w:ascii="宋体" w:eastAsia="宋体" w:hAnsi="宋体"/>
          <w:b/>
          <w:bCs/>
          <w:color w:val="000000" w:themeColor="text1"/>
          <w:lang w:val="en-AU"/>
        </w:rPr>
        <w:t>睡眠驱动力的生理解释</w:t>
      </w:r>
    </w:p>
    <w:p w14:paraId="086487BC" w14:textId="77777777" w:rsidR="00C960C0" w:rsidRPr="00C960C0" w:rsidRDefault="00C960C0" w:rsidP="00C960C0">
      <w:pPr>
        <w:pStyle w:val="paragraph"/>
        <w:spacing w:before="0" w:beforeAutospacing="0" w:after="400" w:afterAutospacing="0" w:line="360" w:lineRule="auto"/>
        <w:ind w:firstLineChars="200" w:firstLine="480"/>
        <w:rPr>
          <w:rFonts w:ascii="宋体" w:eastAsia="宋体" w:hAnsi="宋体" w:hint="eastAsia"/>
          <w:color w:val="000000" w:themeColor="text1"/>
          <w:lang w:val="en-AU"/>
        </w:rPr>
      </w:pPr>
      <w:r w:rsidRPr="00C960C0">
        <w:rPr>
          <w:rFonts w:ascii="宋体" w:eastAsia="宋体" w:hAnsi="宋体"/>
          <w:color w:val="000000" w:themeColor="text1"/>
          <w:lang w:val="en-AU"/>
        </w:rPr>
        <w:t>随着我们一天中清醒时间的增加，大脑中一种名为「腺苷」的化学物质也在不断积累。腺苷的累积过程，实际上是我们身体内部的一种自然机制，用以记录我们的清醒时长，从而调节我们的睡眠周期。</w:t>
      </w:r>
    </w:p>
    <w:p w14:paraId="13B7EC0D" w14:textId="77777777" w:rsidR="00C960C0" w:rsidRPr="00C960C0" w:rsidRDefault="00C960C0" w:rsidP="00C960C0">
      <w:pPr>
        <w:pStyle w:val="paragraph"/>
        <w:spacing w:before="0" w:beforeAutospacing="0" w:after="400" w:afterAutospacing="0" w:line="360" w:lineRule="auto"/>
        <w:ind w:firstLineChars="200" w:firstLine="480"/>
        <w:rPr>
          <w:rFonts w:ascii="宋体" w:eastAsia="宋体" w:hAnsi="宋体" w:hint="eastAsia"/>
          <w:color w:val="000000" w:themeColor="text1"/>
          <w:lang w:val="en-AU"/>
        </w:rPr>
      </w:pPr>
      <w:r w:rsidRPr="00C960C0">
        <w:rPr>
          <w:rFonts w:ascii="宋体" w:eastAsia="宋体" w:hAnsi="宋体"/>
          <w:color w:val="000000" w:themeColor="text1"/>
          <w:lang w:val="en-AU"/>
        </w:rPr>
        <w:t>当我们最终放下一天的忙碌，躺下休息时，腺苷便开始在脑中分解，使我们能够进入深度睡眠状态。而当我们醒来后，腺苷随即开始新一轮的积累，为下一个睡眠周期做准备。</w:t>
      </w:r>
    </w:p>
    <w:p w14:paraId="11E75D68" w14:textId="77777777" w:rsidR="00C960C0" w:rsidRPr="00C960C0" w:rsidRDefault="00C960C0" w:rsidP="00C960C0">
      <w:pPr>
        <w:pStyle w:val="paragraph"/>
        <w:spacing w:before="0" w:beforeAutospacing="0" w:after="400" w:afterAutospacing="0" w:line="360" w:lineRule="auto"/>
        <w:rPr>
          <w:rFonts w:ascii="宋体" w:eastAsia="宋体" w:hAnsi="宋体" w:hint="eastAsia"/>
          <w:b/>
          <w:bCs/>
          <w:color w:val="000000" w:themeColor="text1"/>
          <w:lang w:val="en-AU"/>
        </w:rPr>
      </w:pPr>
      <w:r w:rsidRPr="00C960C0">
        <w:rPr>
          <w:rFonts w:ascii="宋体" w:eastAsia="宋体" w:hAnsi="宋体"/>
          <w:b/>
          <w:bCs/>
          <w:color w:val="000000" w:themeColor="text1"/>
          <w:lang w:val="en-AU"/>
        </w:rPr>
        <w:t>睡眠驱动力与生物钟的关系</w:t>
      </w:r>
    </w:p>
    <w:p w14:paraId="73F71879" w14:textId="77777777" w:rsidR="00C960C0" w:rsidRPr="00C960C0" w:rsidRDefault="00C960C0" w:rsidP="00C960C0">
      <w:pPr>
        <w:pStyle w:val="paragraph"/>
        <w:spacing w:before="0" w:beforeAutospacing="0" w:after="400" w:afterAutospacing="0" w:line="360" w:lineRule="auto"/>
        <w:ind w:firstLineChars="200" w:firstLine="480"/>
        <w:rPr>
          <w:rFonts w:ascii="宋体" w:eastAsia="宋体" w:hAnsi="宋体" w:hint="eastAsia"/>
          <w:color w:val="000000" w:themeColor="text1"/>
          <w:lang w:val="en-AU"/>
        </w:rPr>
      </w:pPr>
      <w:r w:rsidRPr="00C960C0">
        <w:rPr>
          <w:rFonts w:ascii="宋体" w:eastAsia="宋体" w:hAnsi="宋体"/>
          <w:color w:val="000000" w:themeColor="text1"/>
          <w:lang w:val="en-AU"/>
        </w:rPr>
        <w:t>睡眠驱动力和我们体内的生物钟（也就是昼夜节律）是紧密相连的。想象生物钟就像是我们身体内部的时钟，它按照一个大约24小时的循环来安排我们的日常活动，它让我们在夜里感到困倦，在早晨太阳升起时自然醒来。</w:t>
      </w:r>
    </w:p>
    <w:p w14:paraId="6972D4EA" w14:textId="77777777" w:rsidR="00C960C0" w:rsidRPr="00C960C0" w:rsidRDefault="00C960C0" w:rsidP="00C960C0">
      <w:pPr>
        <w:pStyle w:val="paragraph"/>
        <w:spacing w:before="0" w:beforeAutospacing="0" w:after="400" w:afterAutospacing="0" w:line="360" w:lineRule="auto"/>
        <w:ind w:firstLineChars="200" w:firstLine="480"/>
        <w:rPr>
          <w:rFonts w:ascii="宋体" w:eastAsia="宋体" w:hAnsi="宋体" w:hint="eastAsia"/>
          <w:color w:val="000000" w:themeColor="text1"/>
          <w:lang w:val="en-AU"/>
        </w:rPr>
      </w:pPr>
      <w:r w:rsidRPr="00C960C0">
        <w:rPr>
          <w:rFonts w:ascii="宋体" w:eastAsia="宋体" w:hAnsi="宋体"/>
          <w:color w:val="000000" w:themeColor="text1"/>
          <w:lang w:val="en-AU"/>
        </w:rPr>
        <w:t>虽然睡眠驱动力和生物钟各自独立运作，但它们一起帮助调整我们的睡眠模式。简单来说，睡眠驱动力是身体告诉我们“已经累了，需要休息”的信号，而生物钟则确保</w:t>
      </w:r>
      <w:r w:rsidRPr="00C960C0">
        <w:rPr>
          <w:rFonts w:ascii="宋体" w:eastAsia="宋体" w:hAnsi="宋体"/>
          <w:color w:val="000000" w:themeColor="text1"/>
          <w:lang w:val="en-AU"/>
        </w:rPr>
        <w:lastRenderedPageBreak/>
        <w:t>我们在一天中合适的时间睡觉和起床。这两者共同作用，帮助我们保持健康的睡眠习惯。</w:t>
      </w:r>
    </w:p>
    <w:p w14:paraId="755EF1B1" w14:textId="77777777" w:rsidR="00C960C0" w:rsidRPr="00C960C0" w:rsidRDefault="00C960C0" w:rsidP="00C960C0">
      <w:pPr>
        <w:pStyle w:val="paragraph"/>
        <w:spacing w:before="0" w:beforeAutospacing="0" w:after="400" w:afterAutospacing="0" w:line="360" w:lineRule="auto"/>
        <w:rPr>
          <w:rFonts w:ascii="宋体" w:eastAsia="宋体" w:hAnsi="宋体" w:hint="eastAsia"/>
          <w:b/>
          <w:bCs/>
          <w:color w:val="000000" w:themeColor="text1"/>
          <w:lang w:val="en-AU"/>
        </w:rPr>
      </w:pPr>
      <w:r w:rsidRPr="00C960C0">
        <w:rPr>
          <w:rFonts w:ascii="宋体" w:eastAsia="宋体" w:hAnsi="宋体"/>
          <w:b/>
          <w:bCs/>
          <w:color w:val="000000" w:themeColor="text1"/>
          <w:lang w:val="en-AU"/>
        </w:rPr>
        <w:t>睡眠驱动力与失眠</w:t>
      </w:r>
    </w:p>
    <w:p w14:paraId="566B0797" w14:textId="77777777" w:rsidR="00C960C0" w:rsidRPr="00C960C0" w:rsidRDefault="00C960C0" w:rsidP="00C960C0">
      <w:pPr>
        <w:pStyle w:val="paragraph"/>
        <w:spacing w:before="0" w:beforeAutospacing="0" w:after="400" w:afterAutospacing="0" w:line="360" w:lineRule="auto"/>
        <w:ind w:firstLineChars="200" w:firstLine="480"/>
        <w:rPr>
          <w:rFonts w:ascii="宋体" w:eastAsia="宋体" w:hAnsi="宋体" w:hint="eastAsia"/>
          <w:color w:val="000000" w:themeColor="text1"/>
          <w:lang w:val="en-AU"/>
        </w:rPr>
      </w:pPr>
      <w:r w:rsidRPr="00C960C0">
        <w:rPr>
          <w:rFonts w:ascii="宋体" w:eastAsia="宋体" w:hAnsi="宋体"/>
          <w:color w:val="000000" w:themeColor="text1"/>
          <w:lang w:val="en-AU"/>
        </w:rPr>
        <w:t>当睡眠驱动力或生物钟被干扰时，可能会导致失眠等睡眠问题。例如，如果晚上接触过多的光线，可能会影响褪黑素的产生，进而干扰生物钟，使得即使身体的睡眠驱动力很高，我们也可能难以入睡。同样，过度的焦虑或刺激（如咖啡因摄入）也可以干扰腺苷的作用，影响我们的睡眠驱动力。</w:t>
      </w:r>
    </w:p>
    <w:p w14:paraId="630F0219" w14:textId="77777777" w:rsidR="00C960C0" w:rsidRPr="00C960C0" w:rsidRDefault="00C960C0" w:rsidP="00C960C0">
      <w:pPr>
        <w:pStyle w:val="paragraph"/>
        <w:spacing w:before="0" w:beforeAutospacing="0" w:after="400" w:afterAutospacing="0" w:line="360" w:lineRule="auto"/>
        <w:rPr>
          <w:rFonts w:ascii="宋体" w:eastAsia="宋体" w:hAnsi="宋体" w:hint="eastAsia"/>
          <w:b/>
          <w:bCs/>
          <w:color w:val="000000" w:themeColor="text1"/>
          <w:lang w:val="en-AU"/>
        </w:rPr>
      </w:pPr>
      <w:r w:rsidRPr="00C960C0">
        <w:rPr>
          <w:rFonts w:ascii="宋体" w:eastAsia="宋体" w:hAnsi="宋体"/>
          <w:b/>
          <w:bCs/>
          <w:color w:val="000000" w:themeColor="text1"/>
          <w:lang w:val="en-AU"/>
        </w:rPr>
        <w:t>总结</w:t>
      </w:r>
    </w:p>
    <w:p w14:paraId="51D0558B" w14:textId="77777777" w:rsidR="00C960C0" w:rsidRPr="00C960C0" w:rsidRDefault="00C960C0" w:rsidP="00C960C0">
      <w:pPr>
        <w:pStyle w:val="paragraph"/>
        <w:spacing w:before="0" w:beforeAutospacing="0" w:after="400" w:afterAutospacing="0" w:line="360" w:lineRule="auto"/>
        <w:ind w:firstLineChars="200" w:firstLine="480"/>
        <w:rPr>
          <w:rFonts w:ascii="宋体" w:eastAsia="宋体" w:hAnsi="宋体" w:hint="eastAsia"/>
          <w:color w:val="000000" w:themeColor="text1"/>
          <w:lang w:val="en-AU"/>
        </w:rPr>
      </w:pPr>
      <w:r w:rsidRPr="00C960C0">
        <w:rPr>
          <w:rFonts w:ascii="宋体" w:eastAsia="宋体" w:hAnsi="宋体"/>
          <w:color w:val="000000" w:themeColor="text1"/>
          <w:lang w:val="en-AU"/>
        </w:rPr>
        <w:t>理解睡眠驱动力及其在调节睡眠中的作用，有助于我们采取更有效的措施来改善睡眠质量。通过保持健康的生活习惯，如限制晚间的光照、避免睡前摄入咖啡因和保持规律的睡眠时间，我们可以帮助维持睡眠驱动力和生物钟的正常运作，从而促进良好的睡眠。</w:t>
      </w:r>
    </w:p>
    <w:p w14:paraId="6FD60736" w14:textId="392D9234" w:rsidR="00497F31" w:rsidRPr="00C960C0" w:rsidRDefault="00497F31" w:rsidP="002673B1">
      <w:pPr>
        <w:pStyle w:val="paragraph"/>
        <w:spacing w:before="0" w:beforeAutospacing="0" w:after="400" w:afterAutospacing="0" w:line="360" w:lineRule="auto"/>
        <w:ind w:firstLineChars="200" w:firstLine="480"/>
        <w:rPr>
          <w:rFonts w:ascii="宋体" w:eastAsia="宋体" w:hAnsi="宋体"/>
          <w:color w:val="000000" w:themeColor="text1"/>
        </w:rPr>
      </w:pPr>
    </w:p>
    <w:sectPr w:rsidR="00497F31" w:rsidRPr="00C960C0" w:rsidSect="00657B23">
      <w:pgSz w:w="11900" w:h="16820"/>
      <w:pgMar w:top="1417" w:right="1361" w:bottom="1417" w:left="136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orHAnsi">
    <w:altName w:val="Cambria"/>
    <w:panose1 w:val="020B0604020202020204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A2CEE"/>
    <w:multiLevelType w:val="hybridMultilevel"/>
    <w:tmpl w:val="ECD2EDCC"/>
    <w:lvl w:ilvl="0" w:tplc="4F0A8CA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D0B1725"/>
    <w:multiLevelType w:val="hybridMultilevel"/>
    <w:tmpl w:val="E98AE5DA"/>
    <w:lvl w:ilvl="0" w:tplc="AF1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89526381">
    <w:abstractNumId w:val="1"/>
  </w:num>
  <w:num w:numId="2" w16cid:durableId="1606763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3A0"/>
    <w:rsid w:val="00087438"/>
    <w:rsid w:val="000917C7"/>
    <w:rsid w:val="00113C68"/>
    <w:rsid w:val="001B4A85"/>
    <w:rsid w:val="002673B1"/>
    <w:rsid w:val="002D26B3"/>
    <w:rsid w:val="00382908"/>
    <w:rsid w:val="00475070"/>
    <w:rsid w:val="00497B91"/>
    <w:rsid w:val="00497F31"/>
    <w:rsid w:val="004B2135"/>
    <w:rsid w:val="004B7A9C"/>
    <w:rsid w:val="0056523A"/>
    <w:rsid w:val="00573479"/>
    <w:rsid w:val="00657B23"/>
    <w:rsid w:val="006709F8"/>
    <w:rsid w:val="00680AC3"/>
    <w:rsid w:val="006858BE"/>
    <w:rsid w:val="007452DF"/>
    <w:rsid w:val="008A28C5"/>
    <w:rsid w:val="008B55FD"/>
    <w:rsid w:val="008E2D56"/>
    <w:rsid w:val="00AE7522"/>
    <w:rsid w:val="00AF0FE9"/>
    <w:rsid w:val="00AF5932"/>
    <w:rsid w:val="00B57D7B"/>
    <w:rsid w:val="00BB73C2"/>
    <w:rsid w:val="00BC1DC5"/>
    <w:rsid w:val="00C7223B"/>
    <w:rsid w:val="00C960C0"/>
    <w:rsid w:val="00E023A0"/>
    <w:rsid w:val="00F231CD"/>
    <w:rsid w:val="00F3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57F44"/>
  <w15:chartTrackingRefBased/>
  <w15:docId w15:val="{0549D595-5F3E-9A49-832F-E7DF37783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norHAnsi" w:eastAsiaTheme="minorEastAsia" w:hAnsi="minorHAnsi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0"/>
        <w:spacing w:before="60" w:after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829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a4">
    <w:name w:val="Table Grid"/>
    <w:basedOn w:val="a1"/>
    <w:uiPriority w:val="39"/>
    <w:tblPr>
      <w:tblBorders>
        <w:top w:val="single" w:sz="6" w:space="0" w:color="CBCDD1"/>
        <w:left w:val="single" w:sz="6" w:space="0" w:color="CBCDD1"/>
        <w:bottom w:val="single" w:sz="6" w:space="0" w:color="CBCDD1"/>
        <w:right w:val="single" w:sz="6" w:space="0" w:color="CBCDD1"/>
        <w:insideH w:val="single" w:sz="6" w:space="0" w:color="CBCDD1"/>
        <w:insideV w:val="single" w:sz="6" w:space="0" w:color="CBCDD1"/>
      </w:tblBorders>
    </w:tblPr>
    <w:tcPr>
      <w:vAlign w:val="center"/>
    </w:tcPr>
  </w:style>
  <w:style w:type="paragraph" w:styleId="a5">
    <w:name w:val="List Paragraph"/>
    <w:basedOn w:val="a"/>
    <w:uiPriority w:val="34"/>
    <w:qFormat/>
    <w:rsid w:val="008A28C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82908"/>
    <w:rPr>
      <w:b/>
      <w:bCs/>
      <w:kern w:val="44"/>
      <w:sz w:val="44"/>
      <w:szCs w:val="44"/>
    </w:rPr>
  </w:style>
  <w:style w:type="paragraph" w:customStyle="1" w:styleId="paragraph">
    <w:name w:val="paragraph"/>
    <w:basedOn w:val="a"/>
    <w:semiHidden/>
    <w:rsid w:val="00382908"/>
    <w:pPr>
      <w:widowControl/>
      <w:snapToGrid/>
      <w:spacing w:before="100" w:beforeAutospacing="1" w:after="100" w:afterAutospacing="1" w:line="240" w:lineRule="auto"/>
    </w:pPr>
    <w:rPr>
      <w:rFonts w:ascii="DengXian" w:eastAsia="DengXian" w:hAnsi="DengXian" w:cs="Times New Roman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9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A5183EC-0080-7D41-9313-FD6439D59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12</TotalTime>
  <Pages>2</Pages>
  <Words>453</Words>
  <Characters>453</Characters>
  <Application>Microsoft Office Word</Application>
  <DocSecurity>0</DocSecurity>
  <Lines>64</Lines>
  <Paragraphs>113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e7234</cp:lastModifiedBy>
  <cp:revision>14</cp:revision>
  <dcterms:created xsi:type="dcterms:W3CDTF">2024-06-07T07:24:00Z</dcterms:created>
  <dcterms:modified xsi:type="dcterms:W3CDTF">2024-06-10T00:37:00Z</dcterms:modified>
</cp:coreProperties>
</file>