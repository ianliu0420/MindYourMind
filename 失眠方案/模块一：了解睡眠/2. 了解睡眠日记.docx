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F921F" w14:textId="27AEFFB5" w:rsidR="00382908" w:rsidRPr="00BC1DC5" w:rsidRDefault="0056523A" w:rsidP="002D26B3">
      <w:pPr>
        <w:pStyle w:val="1"/>
        <w:spacing w:before="0" w:after="0" w:line="408" w:lineRule="auto"/>
        <w:jc w:val="center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了解</w:t>
      </w:r>
      <w:r w:rsidR="00497F31" w:rsidRPr="00BC1DC5">
        <w:rPr>
          <w:rFonts w:ascii="宋体" w:eastAsia="宋体" w:hAnsi="宋体" w:hint="eastAsia"/>
          <w:color w:val="000000" w:themeColor="text1"/>
        </w:rPr>
        <w:t>睡眠日记</w:t>
      </w:r>
    </w:p>
    <w:p w14:paraId="6DBFD937" w14:textId="77777777" w:rsidR="00497F31" w:rsidRPr="00BC1DC5" w:rsidRDefault="00497F31" w:rsidP="002673B1">
      <w:pPr>
        <w:pStyle w:val="paragraph"/>
        <w:spacing w:before="0" w:beforeAutospacing="0" w:after="400" w:afterAutospacing="0" w:line="360" w:lineRule="auto"/>
        <w:rPr>
          <w:rFonts w:ascii="宋体" w:eastAsia="宋体" w:hAnsi="宋体"/>
          <w:color w:val="000000" w:themeColor="text1"/>
        </w:rPr>
      </w:pPr>
      <w:r w:rsidRPr="00BC1DC5">
        <w:rPr>
          <w:rFonts w:ascii="宋体" w:eastAsia="宋体" w:hAnsi="宋体"/>
          <w:b/>
          <w:bCs/>
          <w:color w:val="000000" w:themeColor="text1"/>
        </w:rPr>
        <w:t>什么是睡眠日记？</w:t>
      </w:r>
    </w:p>
    <w:p w14:paraId="73FCF835" w14:textId="77777777" w:rsidR="00497F31" w:rsidRPr="00BC1DC5" w:rsidRDefault="00497F31" w:rsidP="002673B1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/>
          <w:color w:val="000000" w:themeColor="text1"/>
        </w:rPr>
      </w:pPr>
      <w:r w:rsidRPr="00BC1DC5">
        <w:rPr>
          <w:rFonts w:ascii="宋体" w:eastAsia="宋体" w:hAnsi="宋体"/>
          <w:color w:val="000000" w:themeColor="text1"/>
        </w:rPr>
        <w:t>睡眠日记是每天记录与睡眠相关重要信息的工具，睡眠日记中通常包括入睡和起床时间、入睡所需时间、夜间醒来的次数及持续时间、日间小睡情况等信息。这些数据对于理解个人的睡眠习惯至关重要。</w:t>
      </w:r>
    </w:p>
    <w:p w14:paraId="4ACAF261" w14:textId="77777777" w:rsidR="00497F31" w:rsidRPr="00BC1DC5" w:rsidRDefault="00497F31" w:rsidP="002673B1">
      <w:pPr>
        <w:pStyle w:val="paragraph"/>
        <w:spacing w:before="0" w:beforeAutospacing="0" w:after="400" w:afterAutospacing="0" w:line="360" w:lineRule="auto"/>
        <w:rPr>
          <w:rFonts w:ascii="宋体" w:eastAsia="宋体" w:hAnsi="宋体"/>
          <w:color w:val="000000" w:themeColor="text1"/>
        </w:rPr>
      </w:pPr>
      <w:r w:rsidRPr="00BC1DC5">
        <w:rPr>
          <w:rFonts w:ascii="宋体" w:eastAsia="宋体" w:hAnsi="宋体"/>
          <w:b/>
          <w:bCs/>
          <w:color w:val="000000" w:themeColor="text1"/>
        </w:rPr>
        <w:t>何时记录睡眠日记？</w:t>
      </w:r>
    </w:p>
    <w:p w14:paraId="66C14715" w14:textId="2F0A193D" w:rsidR="00497F31" w:rsidRPr="00BC1DC5" w:rsidRDefault="00497F31" w:rsidP="002673B1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/>
          <w:color w:val="000000" w:themeColor="text1"/>
        </w:rPr>
      </w:pPr>
      <w:r w:rsidRPr="00BC1DC5">
        <w:rPr>
          <w:rFonts w:ascii="宋体" w:eastAsia="宋体" w:hAnsi="宋体"/>
          <w:color w:val="000000" w:themeColor="text1"/>
        </w:rPr>
        <w:t>为了保证你的睡眠日记既准确又完整，建议你每天早上醒来后立刻进行记录。这个时间点，关于夜间睡眠的细节记忆尤其鲜明，有助于你捕捉并记录所有关键信息，避免遗忘。</w:t>
      </w:r>
    </w:p>
    <w:p w14:paraId="1FD0D449" w14:textId="77777777" w:rsidR="00497F31" w:rsidRPr="00BC1DC5" w:rsidRDefault="00497F31" w:rsidP="002673B1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/>
          <w:color w:val="000000" w:themeColor="text1"/>
        </w:rPr>
      </w:pPr>
      <w:r w:rsidRPr="00BC1DC5">
        <w:rPr>
          <w:rFonts w:ascii="宋体" w:eastAsia="宋体" w:hAnsi="宋体"/>
          <w:color w:val="000000" w:themeColor="text1"/>
        </w:rPr>
        <w:t>为了帮助你养成这个习惯，可以设置睡眠日记提醒，让填写日记成为你每天早上起床后的固定习惯。这样一来，持续记录就会变得更加轻松自然。</w:t>
      </w:r>
    </w:p>
    <w:p w14:paraId="296CBE53" w14:textId="77777777" w:rsidR="00497F31" w:rsidRPr="00BC1DC5" w:rsidRDefault="00497F31" w:rsidP="002673B1">
      <w:pPr>
        <w:pStyle w:val="paragraph"/>
        <w:spacing w:before="0" w:beforeAutospacing="0" w:after="0" w:afterAutospacing="0" w:line="360" w:lineRule="auto"/>
        <w:rPr>
          <w:rFonts w:ascii="宋体" w:eastAsia="宋体" w:hAnsi="宋体"/>
          <w:color w:val="000000" w:themeColor="text1"/>
        </w:rPr>
      </w:pPr>
      <w:r w:rsidRPr="00BC1DC5">
        <w:rPr>
          <w:rFonts w:ascii="宋体" w:eastAsia="宋体" w:hAnsi="宋体"/>
          <w:b/>
          <w:bCs/>
          <w:color w:val="000000" w:themeColor="text1"/>
        </w:rPr>
        <w:t>为什么要记录这么多信息？</w:t>
      </w:r>
    </w:p>
    <w:p w14:paraId="4BCE4CC5" w14:textId="77777777" w:rsidR="00497F31" w:rsidRPr="00BC1DC5" w:rsidRDefault="00497F31" w:rsidP="002673B1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/>
          <w:color w:val="000000" w:themeColor="text1"/>
        </w:rPr>
      </w:pPr>
      <w:r w:rsidRPr="00BC1DC5">
        <w:rPr>
          <w:rFonts w:ascii="宋体" w:eastAsia="宋体" w:hAnsi="宋体"/>
          <w:color w:val="000000" w:themeColor="text1"/>
        </w:rPr>
        <w:t>睡眠日记记录的信息虽然繁多，但每一项都扮演着关键角色，它们帮助你深入理解自己的睡眠习惯和模式，识别可能影响睡眠质量的因素。例如，通过记录睡眠和起床时间、入睡所需时间、夜间醒来的次数以及睡前的某些习惯，你可以发现某些行为或习惯如何影响你的睡眠。这些信息对于发现和解决睡眠问题至关重要，能够指导你进行必要的生活方式调整，从而改善睡眠质量。</w:t>
      </w:r>
    </w:p>
    <w:p w14:paraId="4463FA82" w14:textId="77777777" w:rsidR="00497F31" w:rsidRPr="00BC1DC5" w:rsidRDefault="00497F31" w:rsidP="002673B1">
      <w:pPr>
        <w:pStyle w:val="paragraph"/>
        <w:spacing w:before="0" w:beforeAutospacing="0" w:after="400" w:afterAutospacing="0" w:line="360" w:lineRule="auto"/>
        <w:rPr>
          <w:rFonts w:ascii="宋体" w:eastAsia="宋体" w:hAnsi="宋体"/>
          <w:color w:val="000000" w:themeColor="text1"/>
        </w:rPr>
      </w:pPr>
      <w:r w:rsidRPr="00BC1DC5">
        <w:rPr>
          <w:rFonts w:ascii="宋体" w:eastAsia="宋体" w:hAnsi="宋体"/>
          <w:b/>
          <w:bCs/>
          <w:color w:val="000000" w:themeColor="text1"/>
        </w:rPr>
        <w:t>睡眠日记在CBT-</w:t>
      </w:r>
      <w:proofErr w:type="spellStart"/>
      <w:r w:rsidRPr="00BC1DC5">
        <w:rPr>
          <w:rFonts w:ascii="宋体" w:eastAsia="宋体" w:hAnsi="宋体"/>
          <w:b/>
          <w:bCs/>
          <w:color w:val="000000" w:themeColor="text1"/>
        </w:rPr>
        <w:t>i</w:t>
      </w:r>
      <w:proofErr w:type="spellEnd"/>
      <w:r w:rsidRPr="00BC1DC5">
        <w:rPr>
          <w:rFonts w:ascii="宋体" w:eastAsia="宋体" w:hAnsi="宋体"/>
          <w:b/>
          <w:bCs/>
          <w:color w:val="000000" w:themeColor="text1"/>
        </w:rPr>
        <w:t>中的作用</w:t>
      </w:r>
    </w:p>
    <w:p w14:paraId="6FD60736" w14:textId="1D3C5F0E" w:rsidR="00497F31" w:rsidRPr="00BC1DC5" w:rsidRDefault="00497F31" w:rsidP="002673B1">
      <w:pPr>
        <w:pStyle w:val="paragraph"/>
        <w:spacing w:before="0" w:beforeAutospacing="0" w:after="400" w:afterAutospacing="0" w:line="360" w:lineRule="auto"/>
        <w:ind w:firstLineChars="200" w:firstLine="480"/>
        <w:rPr>
          <w:rFonts w:ascii="宋体" w:eastAsia="宋体" w:hAnsi="宋体"/>
          <w:color w:val="000000" w:themeColor="text1"/>
        </w:rPr>
      </w:pPr>
      <w:r w:rsidRPr="00BC1DC5">
        <w:rPr>
          <w:rFonts w:ascii="宋体" w:eastAsia="宋体" w:hAnsi="宋体"/>
          <w:color w:val="000000" w:themeColor="text1"/>
        </w:rPr>
        <w:t>通过认知行为疗法（CBT-</w:t>
      </w:r>
      <w:proofErr w:type="spellStart"/>
      <w:r w:rsidRPr="00BC1DC5">
        <w:rPr>
          <w:rFonts w:ascii="宋体" w:eastAsia="宋体" w:hAnsi="宋体"/>
          <w:color w:val="000000" w:themeColor="text1"/>
        </w:rPr>
        <w:t>i</w:t>
      </w:r>
      <w:proofErr w:type="spellEnd"/>
      <w:r w:rsidRPr="00BC1DC5">
        <w:rPr>
          <w:rFonts w:ascii="宋体" w:eastAsia="宋体" w:hAnsi="宋体"/>
          <w:color w:val="000000" w:themeColor="text1"/>
        </w:rPr>
        <w:t>）调整失眠问题过程中，睡眠日记扮演着至关重要的角色，它是制定后续一切调整策略的基石。通过仔细分析睡眠日记中记录的睡眠模式、入睡难度及夜间醒来的情况，CBT-</w:t>
      </w:r>
      <w:proofErr w:type="spellStart"/>
      <w:r w:rsidRPr="00BC1DC5">
        <w:rPr>
          <w:rFonts w:ascii="宋体" w:eastAsia="宋体" w:hAnsi="宋体"/>
          <w:color w:val="000000" w:themeColor="text1"/>
        </w:rPr>
        <w:t>i</w:t>
      </w:r>
      <w:proofErr w:type="spellEnd"/>
      <w:r w:rsidRPr="00BC1DC5">
        <w:rPr>
          <w:rFonts w:ascii="宋体" w:eastAsia="宋体" w:hAnsi="宋体"/>
          <w:color w:val="000000" w:themeColor="text1"/>
        </w:rPr>
        <w:t>能够精确地定位问题，从而更有效地优化睡眠习惯。此外，睡眠日记里关于睡前活动和环境因素的详细描述，为设计出针对性强且高度个性化的CBT-</w:t>
      </w:r>
      <w:proofErr w:type="spellStart"/>
      <w:r w:rsidRPr="00BC1DC5">
        <w:rPr>
          <w:rFonts w:ascii="宋体" w:eastAsia="宋体" w:hAnsi="宋体"/>
          <w:color w:val="000000" w:themeColor="text1"/>
        </w:rPr>
        <w:t>i</w:t>
      </w:r>
      <w:proofErr w:type="spellEnd"/>
      <w:r w:rsidRPr="00BC1DC5">
        <w:rPr>
          <w:rFonts w:ascii="宋体" w:eastAsia="宋体" w:hAnsi="宋体"/>
          <w:color w:val="000000" w:themeColor="text1"/>
        </w:rPr>
        <w:t>调整计划提供了坚实的数据支持。</w:t>
      </w:r>
    </w:p>
    <w:sectPr w:rsidR="00497F31" w:rsidRPr="00BC1DC5" w:rsidSect="00657B23">
      <w:pgSz w:w="11900" w:h="16820"/>
      <w:pgMar w:top="1417" w:right="1361" w:bottom="1417" w:left="136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orHAnsi">
    <w:altName w:val="Cambria"/>
    <w:panose1 w:val="020B060402020202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2CEE"/>
    <w:multiLevelType w:val="hybridMultilevel"/>
    <w:tmpl w:val="ECD2EDCC"/>
    <w:lvl w:ilvl="0" w:tplc="4F0A8CA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D0B1725"/>
    <w:multiLevelType w:val="hybridMultilevel"/>
    <w:tmpl w:val="E98AE5DA"/>
    <w:lvl w:ilvl="0" w:tplc="AF1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89526381">
    <w:abstractNumId w:val="1"/>
  </w:num>
  <w:num w:numId="2" w16cid:durableId="1606763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A0"/>
    <w:rsid w:val="00087438"/>
    <w:rsid w:val="000917C7"/>
    <w:rsid w:val="001B4A85"/>
    <w:rsid w:val="002673B1"/>
    <w:rsid w:val="002D26B3"/>
    <w:rsid w:val="00382908"/>
    <w:rsid w:val="00475070"/>
    <w:rsid w:val="00497B91"/>
    <w:rsid w:val="00497F31"/>
    <w:rsid w:val="004B2135"/>
    <w:rsid w:val="004B7A9C"/>
    <w:rsid w:val="0056523A"/>
    <w:rsid w:val="00573479"/>
    <w:rsid w:val="00657B23"/>
    <w:rsid w:val="006709F8"/>
    <w:rsid w:val="00680AC3"/>
    <w:rsid w:val="006858BE"/>
    <w:rsid w:val="007452DF"/>
    <w:rsid w:val="008A28C5"/>
    <w:rsid w:val="008B55FD"/>
    <w:rsid w:val="008E2D56"/>
    <w:rsid w:val="00AE7522"/>
    <w:rsid w:val="00AF0FE9"/>
    <w:rsid w:val="00AF5932"/>
    <w:rsid w:val="00B57D7B"/>
    <w:rsid w:val="00BB73C2"/>
    <w:rsid w:val="00BC1DC5"/>
    <w:rsid w:val="00C7223B"/>
    <w:rsid w:val="00E023A0"/>
    <w:rsid w:val="00F2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757F44"/>
  <w15:chartTrackingRefBased/>
  <w15:docId w15:val="{0549D595-5F3E-9A49-832F-E7DF3778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norHAnsi" w:eastAsiaTheme="minorEastAsia" w:hAnsi="minorHAnsi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0"/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829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a4">
    <w:name w:val="Table Grid"/>
    <w:basedOn w:val="a1"/>
    <w:uiPriority w:val="39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paragraph" w:styleId="a5">
    <w:name w:val="List Paragraph"/>
    <w:basedOn w:val="a"/>
    <w:uiPriority w:val="34"/>
    <w:qFormat/>
    <w:rsid w:val="008A28C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82908"/>
    <w:rPr>
      <w:b/>
      <w:bCs/>
      <w:kern w:val="44"/>
      <w:sz w:val="44"/>
      <w:szCs w:val="44"/>
    </w:rPr>
  </w:style>
  <w:style w:type="paragraph" w:customStyle="1" w:styleId="paragraph">
    <w:name w:val="paragraph"/>
    <w:basedOn w:val="a"/>
    <w:semiHidden/>
    <w:rsid w:val="00382908"/>
    <w:pPr>
      <w:widowControl/>
      <w:snapToGrid/>
      <w:spacing w:before="100" w:beforeAutospacing="1" w:after="100" w:afterAutospacing="1" w:line="240" w:lineRule="auto"/>
    </w:pPr>
    <w:rPr>
      <w:rFonts w:ascii="DengXian" w:eastAsia="DengXian" w:hAnsi="DengXian" w:cs="Times New Roman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2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5183EC-0080-7D41-9313-FD6439D59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8</TotalTime>
  <Pages>1</Pages>
  <Words>316</Words>
  <Characters>316</Characters>
  <Application>Microsoft Office Word</Application>
  <DocSecurity>0</DocSecurity>
  <Lines>45</Lines>
  <Paragraphs>78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e7234</cp:lastModifiedBy>
  <cp:revision>11</cp:revision>
  <dcterms:created xsi:type="dcterms:W3CDTF">2024-06-07T07:24:00Z</dcterms:created>
  <dcterms:modified xsi:type="dcterms:W3CDTF">2024-06-07T07:37:00Z</dcterms:modified>
</cp:coreProperties>
</file>