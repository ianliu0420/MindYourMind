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921F" w14:textId="61BA34AC" w:rsidR="00382908" w:rsidRPr="00BC1DC5" w:rsidRDefault="00AB0BA4" w:rsidP="002D26B3">
      <w:pPr>
        <w:pStyle w:val="1"/>
        <w:spacing w:before="0" w:after="0" w:line="408" w:lineRule="auto"/>
        <w:jc w:val="center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动态调整入睡时间</w:t>
      </w:r>
    </w:p>
    <w:p w14:paraId="20BEE2A3" w14:textId="13921835" w:rsidR="00AB0BA4" w:rsidRPr="00AB0BA4" w:rsidRDefault="00AB0BA4" w:rsidP="00AB0BA4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AB0BA4">
        <w:rPr>
          <w:rFonts w:ascii="宋体" w:eastAsia="宋体" w:hAnsi="宋体"/>
          <w:color w:val="000000" w:themeColor="text1"/>
          <w:lang w:val="en-AU"/>
        </w:rPr>
        <w:t xml:space="preserve">在开始利用睡眠限制改善失眠问题的过程中，我们通常会制定一个相对较晚的入睡时间。这样做的目的是让你能够保证足够强的睡眠驱动力。当然，这个入睡时间并不是一尘不变的。它会随着睡眠效率的变化而随之调整的。本文将介绍如何动态的调整睡眠限制过程中的入睡时间。 </w:t>
      </w:r>
    </w:p>
    <w:p w14:paraId="56095D62" w14:textId="77777777" w:rsidR="00AB0BA4" w:rsidRPr="00E96FE1" w:rsidRDefault="00AB0BA4" w:rsidP="00E96FE1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b/>
          <w:bCs/>
          <w:color w:val="000000" w:themeColor="text1"/>
          <w:lang w:val="en-AU"/>
        </w:rPr>
      </w:pPr>
      <w:r w:rsidRPr="00E96FE1">
        <w:rPr>
          <w:rFonts w:ascii="宋体" w:eastAsia="宋体" w:hAnsi="宋体"/>
          <w:b/>
          <w:bCs/>
          <w:color w:val="000000" w:themeColor="text1"/>
          <w:lang w:val="en-AU"/>
        </w:rPr>
        <w:t>理解睡眠效率</w:t>
      </w:r>
    </w:p>
    <w:p w14:paraId="40504E18" w14:textId="77777777" w:rsidR="00AB0BA4" w:rsidRPr="00AB0BA4" w:rsidRDefault="00AB0BA4" w:rsidP="00AB0BA4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AB0BA4">
        <w:rPr>
          <w:rFonts w:ascii="宋体" w:eastAsia="宋体" w:hAnsi="宋体"/>
          <w:color w:val="000000" w:themeColor="text1"/>
          <w:lang w:val="en-AU"/>
        </w:rPr>
        <w:t>在利用CBT-</w:t>
      </w:r>
      <w:proofErr w:type="spellStart"/>
      <w:r w:rsidRPr="00AB0BA4">
        <w:rPr>
          <w:rFonts w:ascii="宋体" w:eastAsia="宋体" w:hAnsi="宋体"/>
          <w:color w:val="000000" w:themeColor="text1"/>
          <w:lang w:val="en-AU"/>
        </w:rPr>
        <w:t>i</w:t>
      </w:r>
      <w:proofErr w:type="spellEnd"/>
      <w:r w:rsidRPr="00AB0BA4">
        <w:rPr>
          <w:rFonts w:ascii="宋体" w:eastAsia="宋体" w:hAnsi="宋体"/>
          <w:color w:val="000000" w:themeColor="text1"/>
          <w:lang w:val="en-AU"/>
        </w:rPr>
        <w:t>调整睡眠过程中，睡眠效率是一个关键指标，用于衡量你在床上尝试入睡的时间与实际睡眠时间的比例。高睡眠效率意味着大部分躺在床上的时间都在睡眠中度过，这是理想的情况。相反，低睡眠效率表明在床上花费了过多时间在尝试入睡，这是睡眠质量较差一种表现。</w:t>
      </w:r>
    </w:p>
    <w:p w14:paraId="63D0D239" w14:textId="77777777" w:rsidR="00AB0BA4" w:rsidRPr="00E96FE1" w:rsidRDefault="00AB0BA4" w:rsidP="00E96FE1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b/>
          <w:bCs/>
          <w:color w:val="000000" w:themeColor="text1"/>
          <w:lang w:val="en-AU"/>
        </w:rPr>
      </w:pPr>
      <w:r w:rsidRPr="00E96FE1">
        <w:rPr>
          <w:rFonts w:ascii="宋体" w:eastAsia="宋体" w:hAnsi="宋体"/>
          <w:b/>
          <w:bCs/>
          <w:color w:val="000000" w:themeColor="text1"/>
          <w:lang w:val="en-AU"/>
        </w:rPr>
        <w:t>动态调整入睡时间</w:t>
      </w:r>
    </w:p>
    <w:p w14:paraId="5D1DB6F0" w14:textId="78D8357D" w:rsidR="00AB0BA4" w:rsidRDefault="00E96FE1" w:rsidP="00AB0BA4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>
        <w:rPr>
          <w:rFonts w:ascii="宋体" w:eastAsia="宋体" w:hAnsi="宋体" w:hint="eastAsia"/>
          <w:color w:val="000000" w:themeColor="text1"/>
          <w:lang w:val="en-AU"/>
        </w:rPr>
        <w:t>执行睡眠限制</w:t>
      </w:r>
      <w:r w:rsidR="00AB0BA4" w:rsidRPr="00AB0BA4">
        <w:rPr>
          <w:rFonts w:ascii="宋体" w:eastAsia="宋体" w:hAnsi="宋体" w:hint="eastAsia"/>
          <w:color w:val="000000" w:themeColor="text1"/>
          <w:lang w:val="en-AU"/>
        </w:rPr>
        <w:t>的</w:t>
      </w:r>
      <w:r w:rsidR="00AB0BA4" w:rsidRPr="00AB0BA4">
        <w:rPr>
          <w:rFonts w:ascii="宋体" w:eastAsia="宋体" w:hAnsi="宋体"/>
          <w:color w:val="000000" w:themeColor="text1"/>
          <w:lang w:val="en-AU"/>
        </w:rPr>
        <w:t>一个</w:t>
      </w:r>
      <w:r>
        <w:rPr>
          <w:rFonts w:ascii="宋体" w:eastAsia="宋体" w:hAnsi="宋体" w:hint="eastAsia"/>
          <w:color w:val="000000" w:themeColor="text1"/>
          <w:lang w:val="en-AU"/>
        </w:rPr>
        <w:t>重要</w:t>
      </w:r>
      <w:r w:rsidR="00AB0BA4" w:rsidRPr="00AB0BA4">
        <w:rPr>
          <w:rFonts w:ascii="宋体" w:eastAsia="宋体" w:hAnsi="宋体" w:hint="eastAsia"/>
          <w:color w:val="000000" w:themeColor="text1"/>
          <w:lang w:val="en-AU"/>
        </w:rPr>
        <w:t>原</w:t>
      </w:r>
      <w:r w:rsidR="00AB0BA4" w:rsidRPr="00AB0BA4">
        <w:rPr>
          <w:rFonts w:ascii="宋体" w:eastAsia="宋体" w:hAnsi="宋体"/>
          <w:color w:val="000000" w:themeColor="text1"/>
          <w:lang w:val="en-AU"/>
        </w:rPr>
        <w:t>则是动态调整入睡时间。这意味着入睡时间并非固定不变，而是根据睡眠效率进行调整的。这种方法有助于找到最适合自己的睡眠窗口，即最容易入睡并保持睡眠的时间段。</w:t>
      </w:r>
    </w:p>
    <w:p w14:paraId="71BA415A" w14:textId="77777777" w:rsidR="00824C07" w:rsidRDefault="00824C07" w:rsidP="00824C07">
      <w:pPr>
        <w:pStyle w:val="paragraph"/>
        <w:numPr>
          <w:ilvl w:val="0"/>
          <w:numId w:val="6"/>
        </w:numPr>
        <w:spacing w:before="0" w:beforeAutospacing="0" w:after="400" w:afterAutospacing="0" w:line="360" w:lineRule="auto"/>
        <w:rPr>
          <w:rFonts w:ascii="宋体" w:eastAsia="宋体" w:hAnsi="宋体"/>
          <w:color w:val="000000" w:themeColor="text1"/>
          <w:lang w:val="en-AU"/>
        </w:rPr>
      </w:pPr>
      <w:r w:rsidRPr="00824C07">
        <w:rPr>
          <w:rFonts w:ascii="宋体" w:eastAsia="宋体" w:hAnsi="宋体"/>
          <w:color w:val="000000" w:themeColor="text1"/>
          <w:lang w:val="en-AU"/>
        </w:rPr>
        <w:t>当睡眠效率超过90%时：这表示你的睡眠效率非常不错，你几乎在床上的所有时间都在睡眠。这种情况下你可以尝试将入睡时间向前调整15分钟。这样做的目的是尽可能延长睡眠时间，同时保持高效的睡眠质量。</w:t>
      </w:r>
    </w:p>
    <w:p w14:paraId="6A0E9BE9" w14:textId="77777777" w:rsidR="00824C07" w:rsidRDefault="00824C07" w:rsidP="00824C07">
      <w:pPr>
        <w:pStyle w:val="paragraph"/>
        <w:numPr>
          <w:ilvl w:val="0"/>
          <w:numId w:val="6"/>
        </w:numPr>
        <w:spacing w:before="0" w:beforeAutospacing="0" w:after="400" w:afterAutospacing="0" w:line="360" w:lineRule="auto"/>
        <w:rPr>
          <w:rFonts w:ascii="宋体" w:eastAsia="宋体" w:hAnsi="宋体"/>
          <w:color w:val="000000" w:themeColor="text1"/>
          <w:lang w:val="en-AU"/>
        </w:rPr>
      </w:pPr>
      <w:r w:rsidRPr="00824C07">
        <w:rPr>
          <w:rFonts w:ascii="宋体" w:eastAsia="宋体" w:hAnsi="宋体"/>
          <w:color w:val="000000" w:themeColor="text1"/>
          <w:lang w:val="en-AU"/>
        </w:rPr>
        <w:t>当睡眠效率在85%到90%之间时：这表示你的睡眠效率良好，你正在适应新的睡眠模式。这种情况下你可以继续保持当前的入睡时间和起床时间，直到你更好的适应这个睡眠模式。</w:t>
      </w:r>
    </w:p>
    <w:p w14:paraId="1AE5B25C" w14:textId="2B0F004B" w:rsidR="00824C07" w:rsidRPr="00824C07" w:rsidRDefault="00824C07" w:rsidP="00824C07">
      <w:pPr>
        <w:pStyle w:val="paragraph"/>
        <w:numPr>
          <w:ilvl w:val="0"/>
          <w:numId w:val="6"/>
        </w:numPr>
        <w:spacing w:before="0" w:beforeAutospacing="0" w:after="400" w:afterAutospacing="0" w:line="360" w:lineRule="auto"/>
        <w:rPr>
          <w:rFonts w:ascii="宋体" w:eastAsia="宋体" w:hAnsi="宋体" w:hint="eastAsia"/>
          <w:color w:val="000000" w:themeColor="text1"/>
          <w:lang w:val="en-AU"/>
        </w:rPr>
      </w:pPr>
      <w:r w:rsidRPr="00824C07">
        <w:rPr>
          <w:rFonts w:ascii="宋体" w:eastAsia="宋体" w:hAnsi="宋体"/>
          <w:color w:val="000000" w:themeColor="text1"/>
          <w:lang w:val="en-AU"/>
        </w:rPr>
        <w:t>当睡眠效率低于85%时：这表示你的睡眠效率不是很理想，这可能意味着你的入睡时间设置得过早，或者你在床上花费了太多非睡眠的时间。在这种情况</w:t>
      </w:r>
      <w:r w:rsidRPr="00824C07">
        <w:rPr>
          <w:rFonts w:ascii="宋体" w:eastAsia="宋体" w:hAnsi="宋体"/>
          <w:color w:val="000000" w:themeColor="text1"/>
          <w:lang w:val="en-AU"/>
        </w:rPr>
        <w:lastRenderedPageBreak/>
        <w:t>下，将入睡时间向后调整15分钟可能会帮助你减少在床上的清醒时间，从而提高睡眠效率。</w:t>
      </w:r>
    </w:p>
    <w:p w14:paraId="36E61B0C" w14:textId="6DC58B9A" w:rsidR="00AB0BA4" w:rsidRPr="00824C07" w:rsidRDefault="00824C07" w:rsidP="00824C07">
      <w:pPr>
        <w:pStyle w:val="paragraph"/>
        <w:spacing w:before="0" w:beforeAutospacing="0" w:after="400" w:afterAutospacing="0" w:line="360" w:lineRule="auto"/>
        <w:rPr>
          <w:rFonts w:ascii="宋体" w:eastAsia="宋体" w:hAnsi="宋体" w:hint="eastAsia"/>
          <w:b/>
          <w:bCs/>
          <w:color w:val="000000" w:themeColor="text1"/>
          <w:lang w:val="en-AU"/>
        </w:rPr>
      </w:pPr>
      <w:r>
        <w:rPr>
          <w:rFonts w:ascii="宋体" w:eastAsia="宋体" w:hAnsi="宋体" w:hint="eastAsia"/>
          <w:b/>
          <w:bCs/>
          <w:color w:val="000000" w:themeColor="text1"/>
          <w:lang w:val="en-AU"/>
        </w:rPr>
        <w:t>入睡时间</w:t>
      </w:r>
      <w:r w:rsidR="00AB0BA4" w:rsidRPr="00824C07">
        <w:rPr>
          <w:rFonts w:ascii="宋体" w:eastAsia="宋体" w:hAnsi="宋体" w:hint="eastAsia"/>
          <w:b/>
          <w:bCs/>
          <w:color w:val="000000" w:themeColor="text1"/>
          <w:lang w:val="en-AU"/>
        </w:rPr>
        <w:t>调</w:t>
      </w:r>
      <w:r w:rsidR="00AB0BA4" w:rsidRPr="00824C07">
        <w:rPr>
          <w:rFonts w:ascii="宋体" w:eastAsia="宋体" w:hAnsi="宋体"/>
          <w:b/>
          <w:bCs/>
          <w:color w:val="000000" w:themeColor="text1"/>
          <w:lang w:val="en-AU"/>
        </w:rPr>
        <w:t>整原则</w:t>
      </w:r>
    </w:p>
    <w:p w14:paraId="34A85C53" w14:textId="0AC3A92C" w:rsidR="00AB0BA4" w:rsidRPr="00AB0BA4" w:rsidRDefault="00AB0BA4" w:rsidP="00AB0BA4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AB0BA4">
        <w:rPr>
          <w:rFonts w:ascii="宋体" w:eastAsia="宋体" w:hAnsi="宋体"/>
          <w:color w:val="000000" w:themeColor="text1"/>
          <w:lang w:val="en-AU"/>
        </w:rPr>
        <w:t>在实际操作睡眠限制并尝试调整入睡时间的过程中，我们建议你遵循以下的原则：</w:t>
      </w:r>
    </w:p>
    <w:p w14:paraId="76AE1C8D" w14:textId="77777777" w:rsidR="00824C07" w:rsidRDefault="00AB0BA4" w:rsidP="00824C07">
      <w:pPr>
        <w:pStyle w:val="paragraph"/>
        <w:numPr>
          <w:ilvl w:val="0"/>
          <w:numId w:val="7"/>
        </w:numPr>
        <w:spacing w:before="0" w:beforeAutospacing="0" w:after="400" w:afterAutospacing="0" w:line="360" w:lineRule="auto"/>
        <w:rPr>
          <w:rFonts w:ascii="宋体" w:eastAsia="宋体" w:hAnsi="宋体"/>
          <w:color w:val="000000" w:themeColor="text1"/>
          <w:lang w:val="en-AU"/>
        </w:rPr>
      </w:pPr>
      <w:r w:rsidRPr="00AB0BA4">
        <w:rPr>
          <w:rFonts w:ascii="宋体" w:eastAsia="宋体" w:hAnsi="宋体"/>
          <w:color w:val="000000" w:themeColor="text1"/>
          <w:lang w:val="en-AU"/>
        </w:rPr>
        <w:t>调整频率：入睡时间的调整不应该过于频繁。建议以周为单位进行向前或向后的调整，这样可以给你的身体足够的时间来适应新的睡眠模式。频繁的调整可能会干扰你的生物钟，导致睡眠模式更加混乱。</w:t>
      </w:r>
    </w:p>
    <w:p w14:paraId="693D0AC7" w14:textId="77777777" w:rsidR="003C681C" w:rsidRDefault="00AB0BA4" w:rsidP="003C681C">
      <w:pPr>
        <w:pStyle w:val="paragraph"/>
        <w:numPr>
          <w:ilvl w:val="0"/>
          <w:numId w:val="7"/>
        </w:numPr>
        <w:spacing w:before="0" w:beforeAutospacing="0" w:after="400" w:afterAutospacing="0" w:line="360" w:lineRule="auto"/>
        <w:rPr>
          <w:rFonts w:ascii="宋体" w:eastAsia="宋体" w:hAnsi="宋体"/>
          <w:color w:val="000000" w:themeColor="text1"/>
          <w:lang w:val="en-AU"/>
        </w:rPr>
      </w:pPr>
      <w:r w:rsidRPr="00824C07">
        <w:rPr>
          <w:rFonts w:ascii="宋体" w:eastAsia="宋体" w:hAnsi="宋体"/>
          <w:color w:val="000000" w:themeColor="text1"/>
          <w:lang w:val="en-AU"/>
        </w:rPr>
        <w:t>渐进性调整：避免大幅度调整入睡时间</w:t>
      </w:r>
      <w:r w:rsidR="00824C07">
        <w:rPr>
          <w:rFonts w:ascii="宋体" w:eastAsia="宋体" w:hAnsi="宋体" w:hint="eastAsia"/>
          <w:color w:val="000000" w:themeColor="text1"/>
          <w:lang w:val="en-AU"/>
        </w:rPr>
        <w:t>，</w:t>
      </w:r>
      <w:r w:rsidR="00824C07">
        <w:rPr>
          <w:rFonts w:ascii="宋体" w:eastAsia="宋体" w:hAnsi="宋体" w:hint="eastAsia"/>
          <w:color w:val="000000" w:themeColor="text1"/>
          <w:lang w:val="en-AU"/>
        </w:rPr>
        <w:t>建议每次调整的幅度以15分钟为准。</w:t>
      </w:r>
      <w:r w:rsidRPr="00824C07">
        <w:rPr>
          <w:rFonts w:ascii="宋体" w:eastAsia="宋体" w:hAnsi="宋体"/>
          <w:color w:val="000000" w:themeColor="text1"/>
          <w:lang w:val="en-AU"/>
        </w:rPr>
        <w:t>小幅度的调整更容易被身体接受，从而减少对睡眠模式的干扰。</w:t>
      </w:r>
    </w:p>
    <w:p w14:paraId="2F185A47" w14:textId="4AE25E00" w:rsidR="00AB0BA4" w:rsidRPr="003C681C" w:rsidRDefault="00AB0BA4" w:rsidP="003C681C">
      <w:pPr>
        <w:pStyle w:val="paragraph"/>
        <w:numPr>
          <w:ilvl w:val="0"/>
          <w:numId w:val="7"/>
        </w:numPr>
        <w:spacing w:before="0" w:beforeAutospacing="0" w:after="400" w:afterAutospacing="0" w:line="360" w:lineRule="auto"/>
        <w:rPr>
          <w:rFonts w:ascii="宋体" w:eastAsia="宋体" w:hAnsi="宋体" w:hint="eastAsia"/>
          <w:color w:val="000000" w:themeColor="text1"/>
          <w:lang w:val="en-AU"/>
        </w:rPr>
      </w:pPr>
      <w:r w:rsidRPr="003C681C">
        <w:rPr>
          <w:rFonts w:ascii="宋体" w:eastAsia="宋体" w:hAnsi="宋体"/>
          <w:color w:val="000000" w:themeColor="text1"/>
          <w:lang w:val="en-AU"/>
        </w:rPr>
        <w:t>耐心等待效果：睡眠模式的调整需要时间，可能需要几周甚至几个月的时间来看到显著的改善。保持耐心，坚持下去。</w:t>
      </w:r>
    </w:p>
    <w:p w14:paraId="75C2FA44" w14:textId="77777777" w:rsidR="00AB0BA4" w:rsidRPr="004107B4" w:rsidRDefault="00AB0BA4" w:rsidP="00AB0BA4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</w:p>
    <w:p w14:paraId="1F92BF28" w14:textId="08CD11BE" w:rsidR="004107B4" w:rsidRPr="004107B4" w:rsidRDefault="004107B4" w:rsidP="004107B4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</w:p>
    <w:sectPr w:rsidR="004107B4" w:rsidRPr="004107B4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E315F9"/>
    <w:multiLevelType w:val="multilevel"/>
    <w:tmpl w:val="6D8C010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1A047E1"/>
    <w:multiLevelType w:val="multilevel"/>
    <w:tmpl w:val="78C4916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6DD9"/>
    <w:multiLevelType w:val="hybridMultilevel"/>
    <w:tmpl w:val="B6D6C40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7C267E8E"/>
    <w:multiLevelType w:val="hybridMultilevel"/>
    <w:tmpl w:val="A4EEE98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7ED62B46"/>
    <w:multiLevelType w:val="multilevel"/>
    <w:tmpl w:val="B82AD04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9526381">
    <w:abstractNumId w:val="2"/>
  </w:num>
  <w:num w:numId="2" w16cid:durableId="1606763725">
    <w:abstractNumId w:val="0"/>
  </w:num>
  <w:num w:numId="3" w16cid:durableId="960113072">
    <w:abstractNumId w:val="6"/>
  </w:num>
  <w:num w:numId="4" w16cid:durableId="1788040226">
    <w:abstractNumId w:val="3"/>
  </w:num>
  <w:num w:numId="5" w16cid:durableId="707031534">
    <w:abstractNumId w:val="1"/>
  </w:num>
  <w:num w:numId="6" w16cid:durableId="488442402">
    <w:abstractNumId w:val="4"/>
  </w:num>
  <w:num w:numId="7" w16cid:durableId="1809780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70D80"/>
    <w:rsid w:val="00087438"/>
    <w:rsid w:val="000917C7"/>
    <w:rsid w:val="000D088D"/>
    <w:rsid w:val="00113C68"/>
    <w:rsid w:val="00116D42"/>
    <w:rsid w:val="0017715E"/>
    <w:rsid w:val="001B4A85"/>
    <w:rsid w:val="001B68ED"/>
    <w:rsid w:val="001F5A1F"/>
    <w:rsid w:val="002673B1"/>
    <w:rsid w:val="002D26B3"/>
    <w:rsid w:val="002D2B4E"/>
    <w:rsid w:val="0033083D"/>
    <w:rsid w:val="00350C08"/>
    <w:rsid w:val="00382908"/>
    <w:rsid w:val="003C681C"/>
    <w:rsid w:val="003F20CE"/>
    <w:rsid w:val="003F745F"/>
    <w:rsid w:val="004107B4"/>
    <w:rsid w:val="00423504"/>
    <w:rsid w:val="00475070"/>
    <w:rsid w:val="00497B91"/>
    <w:rsid w:val="00497F31"/>
    <w:rsid w:val="004B2135"/>
    <w:rsid w:val="004B7A9C"/>
    <w:rsid w:val="005066BC"/>
    <w:rsid w:val="0056523A"/>
    <w:rsid w:val="00573479"/>
    <w:rsid w:val="0060267C"/>
    <w:rsid w:val="00657B23"/>
    <w:rsid w:val="00660DEC"/>
    <w:rsid w:val="006709F8"/>
    <w:rsid w:val="00680AC3"/>
    <w:rsid w:val="006858BE"/>
    <w:rsid w:val="00691B38"/>
    <w:rsid w:val="006C1234"/>
    <w:rsid w:val="007452DF"/>
    <w:rsid w:val="00757F39"/>
    <w:rsid w:val="00773080"/>
    <w:rsid w:val="007C5EB1"/>
    <w:rsid w:val="0080457E"/>
    <w:rsid w:val="00824C07"/>
    <w:rsid w:val="00856A66"/>
    <w:rsid w:val="008A28C5"/>
    <w:rsid w:val="008B55FD"/>
    <w:rsid w:val="008D3593"/>
    <w:rsid w:val="008E2D56"/>
    <w:rsid w:val="008E4E10"/>
    <w:rsid w:val="009D4C6B"/>
    <w:rsid w:val="00AB0BA4"/>
    <w:rsid w:val="00AE7522"/>
    <w:rsid w:val="00AF0FE9"/>
    <w:rsid w:val="00AF5932"/>
    <w:rsid w:val="00AF6FCC"/>
    <w:rsid w:val="00B51F20"/>
    <w:rsid w:val="00B57D7B"/>
    <w:rsid w:val="00BB73C2"/>
    <w:rsid w:val="00BC1DC5"/>
    <w:rsid w:val="00C7223B"/>
    <w:rsid w:val="00C93325"/>
    <w:rsid w:val="00CA669C"/>
    <w:rsid w:val="00D047E4"/>
    <w:rsid w:val="00D13688"/>
    <w:rsid w:val="00DC030E"/>
    <w:rsid w:val="00E023A0"/>
    <w:rsid w:val="00E96FE1"/>
    <w:rsid w:val="00F231CD"/>
    <w:rsid w:val="00F35AF9"/>
    <w:rsid w:val="00F4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  <w:style w:type="character" w:customStyle="1" w:styleId="image-wrapper">
    <w:name w:val="image-wrapper"/>
    <w:basedOn w:val="a0"/>
    <w:rsid w:val="001F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49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65</cp:revision>
  <dcterms:created xsi:type="dcterms:W3CDTF">2024-06-07T07:24:00Z</dcterms:created>
  <dcterms:modified xsi:type="dcterms:W3CDTF">2024-06-11T06:15:00Z</dcterms:modified>
</cp:coreProperties>
</file>