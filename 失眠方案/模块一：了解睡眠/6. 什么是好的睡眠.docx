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5873A039" w:rsidR="00382908" w:rsidRPr="00BC1DC5" w:rsidRDefault="001F5A1F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什么是好的睡眠</w:t>
      </w:r>
    </w:p>
    <w:p w14:paraId="24EAD664" w14:textId="174F66E5" w:rsidR="001F5A1F" w:rsidRPr="00F45AF4" w:rsidRDefault="001F5A1F" w:rsidP="00F45AF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在谈论睡眠时，我们常常</w:t>
      </w:r>
      <w:r w:rsidR="00F45AF4">
        <w:rPr>
          <w:rFonts w:ascii="宋体" w:eastAsia="宋体" w:hAnsi="宋体" w:hint="eastAsia"/>
          <w:color w:val="000000" w:themeColor="text1"/>
          <w:lang w:val="en-AU"/>
        </w:rPr>
        <w:t>只</w:t>
      </w:r>
      <w:r w:rsidRPr="00F45AF4">
        <w:rPr>
          <w:rFonts w:ascii="宋体" w:eastAsia="宋体" w:hAnsi="宋体"/>
          <w:color w:val="000000" w:themeColor="text1"/>
          <w:lang w:val="en-AU"/>
        </w:rPr>
        <w:t>着眼于需要多少小时的睡眠。虽然大多数成年人每晚需要7到9小时的睡眠以确保第二天充满活力，但真正关键的是这段睡眠时间内的睡眠质量。睡眠的</w:t>
      </w:r>
      <w:r w:rsidR="00C93325">
        <w:rPr>
          <w:rFonts w:ascii="宋体" w:eastAsia="宋体" w:hAnsi="宋体" w:hint="eastAsia"/>
          <w:color w:val="000000" w:themeColor="text1"/>
          <w:lang w:val="en-AU"/>
        </w:rPr>
        <w:t>评估</w:t>
      </w:r>
      <w:r w:rsidRPr="00F45AF4">
        <w:rPr>
          <w:rFonts w:ascii="宋体" w:eastAsia="宋体" w:hAnsi="宋体" w:hint="eastAsia"/>
          <w:color w:val="000000" w:themeColor="text1"/>
          <w:lang w:val="en-AU"/>
        </w:rPr>
        <w:t>决</w:t>
      </w:r>
      <w:r w:rsidRPr="00F45AF4">
        <w:rPr>
          <w:rFonts w:ascii="宋体" w:eastAsia="宋体" w:hAnsi="宋体"/>
          <w:color w:val="000000" w:themeColor="text1"/>
          <w:lang w:val="en-AU"/>
        </w:rPr>
        <w:t>定了我们每晚休息的效果，包括身体的修复、心理的放松和情绪的调整。</w:t>
      </w:r>
    </w:p>
    <w:p w14:paraId="602F8554" w14:textId="335F2AD7" w:rsidR="001F5A1F" w:rsidRPr="00F45AF4" w:rsidRDefault="001F5A1F" w:rsidP="000D088D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如何衡量睡眠品质</w:t>
      </w:r>
      <w:r w:rsidRPr="00F45AF4">
        <w:rPr>
          <w:rFonts w:ascii="宋体" w:eastAsia="宋体" w:hAnsi="宋体" w:hint="eastAsia"/>
          <w:color w:val="000000" w:themeColor="text1"/>
          <w:lang w:val="en-AU"/>
        </w:rPr>
        <w:t>？</w:t>
      </w:r>
    </w:p>
    <w:p w14:paraId="1A1AE0E7" w14:textId="0C4D159A" w:rsidR="001F5A1F" w:rsidRPr="00F45AF4" w:rsidRDefault="001F5A1F" w:rsidP="00F45AF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睡眠质量是衡量你睡眠好坏的一种</w:t>
      </w:r>
      <w:r w:rsidR="00C93325">
        <w:rPr>
          <w:rFonts w:ascii="宋体" w:eastAsia="宋体" w:hAnsi="宋体" w:hint="eastAsia"/>
          <w:color w:val="000000" w:themeColor="text1"/>
          <w:lang w:val="en-AU"/>
        </w:rPr>
        <w:t>重要</w:t>
      </w:r>
      <w:r w:rsidRPr="00F45AF4">
        <w:rPr>
          <w:rFonts w:ascii="宋体" w:eastAsia="宋体" w:hAnsi="宋体" w:hint="eastAsia"/>
          <w:color w:val="000000" w:themeColor="text1"/>
          <w:lang w:val="en-AU"/>
        </w:rPr>
        <w:t>方</w:t>
      </w:r>
      <w:r w:rsidRPr="00F45AF4">
        <w:rPr>
          <w:rFonts w:ascii="宋体" w:eastAsia="宋体" w:hAnsi="宋体"/>
          <w:color w:val="000000" w:themeColor="text1"/>
          <w:lang w:val="en-AU"/>
        </w:rPr>
        <w:t>式。它与睡眠满意度不同，后者是对你对睡眠感觉的主观判断。睡眠质量比睡眠满意度更复杂、更客观。根据美国睡眠协会对277项睡眠研究的总结发现，高质量的睡眠通常具备以下四个关键标志：</w:t>
      </w:r>
    </w:p>
    <w:p w14:paraId="1432BB4A" w14:textId="77777777" w:rsidR="001F5A1F" w:rsidRPr="00F45AF4" w:rsidRDefault="001F5A1F" w:rsidP="003F745F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1. 入睡耗时小于30分钟</w:t>
      </w:r>
    </w:p>
    <w:p w14:paraId="7947B04A" w14:textId="77777777" w:rsidR="001F5A1F" w:rsidRPr="00F45AF4" w:rsidRDefault="001F5A1F" w:rsidP="00F45AF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理想的情况是，当你上床准备睡觉时，能够在30分钟内顺利入睡。这表示你的身体和大脑都准备好了进入休息状态，没有过多的焦虑或其他睡眠障碍因素干扰。快速入睡是身体自然睡眠周期正常运作的标志之一。</w:t>
      </w:r>
    </w:p>
    <w:p w14:paraId="4E42FFBE" w14:textId="77777777" w:rsidR="001F5A1F" w:rsidRPr="00F45AF4" w:rsidRDefault="001F5A1F" w:rsidP="003F745F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2. 半夜醒来次数不超过1次</w:t>
      </w:r>
    </w:p>
    <w:p w14:paraId="7B59F569" w14:textId="77777777" w:rsidR="001F5A1F" w:rsidRPr="00F45AF4" w:rsidRDefault="001F5A1F" w:rsidP="00F45AF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良好的睡眠意味着整夜之间你的睡眠不会被频繁打扰。理想情况下，半夜醒来的情况（指那些醒来超过5分钟的情况）不应该在整晚中发生超过一次。更少的醒来次数有助于确保你的睡眠周期不会受到过多的干扰，从而保持睡眠的连续性和深度。</w:t>
      </w:r>
    </w:p>
    <w:p w14:paraId="4528B1BC" w14:textId="77777777" w:rsidR="001F5A1F" w:rsidRPr="00F45AF4" w:rsidRDefault="001F5A1F" w:rsidP="00B51F20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3. 半夜醒来后20分钟内再次入睡</w:t>
      </w:r>
    </w:p>
    <w:p w14:paraId="4537450D" w14:textId="77777777" w:rsidR="001F5A1F" w:rsidRPr="00F45AF4" w:rsidRDefault="001F5A1F" w:rsidP="00F45AF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如果你半夜醒来，能够在20分钟内重新入睡，这也是好睡眠的一个重要标志。这表示即便睡眠被短暂打断，你的身体仍能快速调整回休息状态。这种快速再入睡的能力有助于保持夜间睡眠的总质量，确保你能够获得足够的休息。</w:t>
      </w:r>
    </w:p>
    <w:p w14:paraId="7460CFB2" w14:textId="77777777" w:rsidR="001F5A1F" w:rsidRPr="00F45AF4" w:rsidRDefault="001F5A1F" w:rsidP="00B51F20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lastRenderedPageBreak/>
        <w:t>4. 睡眠效率大于或等于85%</w:t>
      </w:r>
    </w:p>
    <w:p w14:paraId="44B6F9C6" w14:textId="4E2A7128" w:rsidR="001F5A1F" w:rsidRPr="00F45AF4" w:rsidRDefault="001F5A1F" w:rsidP="0033083D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F45AF4">
        <w:rPr>
          <w:rFonts w:ascii="宋体" w:eastAsia="宋体" w:hAnsi="宋体"/>
          <w:color w:val="000000" w:themeColor="text1"/>
          <w:lang w:val="en-AU"/>
        </w:rPr>
        <w:t>睡眠效率是衡量睡眠质量的另一个关键指标，它是指实际睡眠时间占你躺在床上时间的百分比。高睡眠效率意味着你的大部分躺床时间都用于睡眠，而非辗转反侧。一般来说，睡眠效率大于或等于85%被认为是良好的，表明你的大部分时间都在有效地休息。</w:t>
      </w:r>
    </w:p>
    <w:p w14:paraId="6FD60736" w14:textId="7CF0CDA4" w:rsidR="00497F31" w:rsidRPr="00F45AF4" w:rsidRDefault="00497F31" w:rsidP="002D2B4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</w:p>
    <w:sectPr w:rsidR="00497F31" w:rsidRPr="00F45AF4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70D80"/>
    <w:rsid w:val="00087438"/>
    <w:rsid w:val="000917C7"/>
    <w:rsid w:val="000D088D"/>
    <w:rsid w:val="00113C68"/>
    <w:rsid w:val="0017715E"/>
    <w:rsid w:val="001B4A85"/>
    <w:rsid w:val="001F5A1F"/>
    <w:rsid w:val="002673B1"/>
    <w:rsid w:val="002D26B3"/>
    <w:rsid w:val="002D2B4E"/>
    <w:rsid w:val="0033083D"/>
    <w:rsid w:val="00350C08"/>
    <w:rsid w:val="00382908"/>
    <w:rsid w:val="003F20CE"/>
    <w:rsid w:val="003F745F"/>
    <w:rsid w:val="00475070"/>
    <w:rsid w:val="00497B91"/>
    <w:rsid w:val="00497F31"/>
    <w:rsid w:val="004B2135"/>
    <w:rsid w:val="004B7A9C"/>
    <w:rsid w:val="005066BC"/>
    <w:rsid w:val="0056523A"/>
    <w:rsid w:val="00573479"/>
    <w:rsid w:val="0060267C"/>
    <w:rsid w:val="00657B23"/>
    <w:rsid w:val="00660DEC"/>
    <w:rsid w:val="006709F8"/>
    <w:rsid w:val="00680AC3"/>
    <w:rsid w:val="006858BE"/>
    <w:rsid w:val="00691B38"/>
    <w:rsid w:val="007452DF"/>
    <w:rsid w:val="00757F39"/>
    <w:rsid w:val="0080457E"/>
    <w:rsid w:val="00856A66"/>
    <w:rsid w:val="008A28C5"/>
    <w:rsid w:val="008B55FD"/>
    <w:rsid w:val="008D3593"/>
    <w:rsid w:val="008E2D56"/>
    <w:rsid w:val="009D4C6B"/>
    <w:rsid w:val="00AE7522"/>
    <w:rsid w:val="00AF0FE9"/>
    <w:rsid w:val="00AF5932"/>
    <w:rsid w:val="00AF6FCC"/>
    <w:rsid w:val="00B51F20"/>
    <w:rsid w:val="00B57D7B"/>
    <w:rsid w:val="00BB73C2"/>
    <w:rsid w:val="00BC1DC5"/>
    <w:rsid w:val="00C7223B"/>
    <w:rsid w:val="00C93325"/>
    <w:rsid w:val="00CA669C"/>
    <w:rsid w:val="00D047E4"/>
    <w:rsid w:val="00D13688"/>
    <w:rsid w:val="00DC030E"/>
    <w:rsid w:val="00E023A0"/>
    <w:rsid w:val="00F231CD"/>
    <w:rsid w:val="00F35AF9"/>
    <w:rsid w:val="00F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  <w:style w:type="character" w:customStyle="1" w:styleId="image-wrapper">
    <w:name w:val="image-wrapper"/>
    <w:basedOn w:val="a0"/>
    <w:rsid w:val="001F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54</cp:revision>
  <dcterms:created xsi:type="dcterms:W3CDTF">2024-06-07T07:24:00Z</dcterms:created>
  <dcterms:modified xsi:type="dcterms:W3CDTF">2024-06-10T02:10:00Z</dcterms:modified>
</cp:coreProperties>
</file>